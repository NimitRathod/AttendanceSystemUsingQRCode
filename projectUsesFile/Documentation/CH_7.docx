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Enter school name:"/>
        <w:tag w:val="Enter school name:"/>
        <w:id w:val="2034293063"/>
        <w:placeholder>
          <w:docPart w:val="6DD6B067D6A643A4975F5575E6BBCB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:rsidR="00561BA0" w:rsidRPr="009E459E" w:rsidRDefault="00A2480D" w:rsidP="00A2480D">
          <w:pPr>
            <w:pStyle w:val="Title"/>
          </w:pPr>
          <w:r w:rsidRPr="00A2480D">
            <w:t xml:space="preserve">SYSTEM </w:t>
          </w:r>
          <w:r>
            <w:t>DESIGN</w:t>
          </w:r>
        </w:p>
      </w:sdtContent>
    </w:sdt>
    <w:p w:rsidR="00A2480D" w:rsidRDefault="00A2480D" w:rsidP="0036390D">
      <w:pPr>
        <w:pStyle w:val="SubTitle"/>
        <w:rPr>
          <w:rFonts w:ascii="Symbol" w:eastAsia="Symbol" w:hAnsi="Symbol"/>
        </w:rPr>
      </w:pPr>
      <w:r>
        <w:t>Data Flow Diagram</w:t>
      </w:r>
    </w:p>
    <w:p w:rsidR="00A2480D" w:rsidRDefault="00A2480D" w:rsidP="00A2480D">
      <w:pPr>
        <w:spacing w:line="240" w:lineRule="exact"/>
        <w:ind w:left="0"/>
        <w:rPr>
          <w:rFonts w:ascii="Times New Roman" w:eastAsia="Times New Roman" w:hAnsi="Times New Roman"/>
        </w:rPr>
      </w:pPr>
    </w:p>
    <w:p w:rsidR="00A2480D" w:rsidRDefault="00A2480D" w:rsidP="0036390D">
      <w:r>
        <w:t>A DFD is a graphical representation of the system. It is used by the system analyst to explain the flow of the data in the system. The following is the description of the elements.</w:t>
      </w:r>
    </w:p>
    <w:p w:rsidR="00A2480D" w:rsidRDefault="00A2480D" w:rsidP="00A2480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2818130</wp:posOffset>
            </wp:positionH>
            <wp:positionV relativeFrom="paragraph">
              <wp:posOffset>139700</wp:posOffset>
            </wp:positionV>
            <wp:extent cx="1057275" cy="10096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80D" w:rsidRDefault="00A2480D" w:rsidP="00A2480D">
      <w:pPr>
        <w:spacing w:line="200" w:lineRule="exact"/>
        <w:rPr>
          <w:rFonts w:ascii="Times New Roman" w:eastAsia="Times New Roman" w:hAnsi="Times New Roman"/>
        </w:rPr>
      </w:pPr>
    </w:p>
    <w:p w:rsidR="00A2480D" w:rsidRDefault="00A2480D" w:rsidP="00A2480D">
      <w:pPr>
        <w:spacing w:line="200" w:lineRule="exact"/>
        <w:rPr>
          <w:rFonts w:ascii="Times New Roman" w:eastAsia="Times New Roman" w:hAnsi="Times New Roman"/>
        </w:rPr>
      </w:pPr>
    </w:p>
    <w:p w:rsidR="00A2480D" w:rsidRDefault="00A2480D" w:rsidP="00A2480D">
      <w:pPr>
        <w:spacing w:line="355" w:lineRule="exact"/>
        <w:rPr>
          <w:rFonts w:ascii="Times New Roman" w:eastAsia="Times New Roman" w:hAnsi="Times New Roman"/>
        </w:rPr>
      </w:pPr>
    </w:p>
    <w:p w:rsidR="00A2480D" w:rsidRDefault="00A2480D" w:rsidP="00A2480D">
      <w:pPr>
        <w:spacing w:line="0" w:lineRule="atLeast"/>
        <w:ind w:left="9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Process:</w:t>
      </w:r>
    </w:p>
    <w:p w:rsidR="00A2480D" w:rsidRDefault="00A2480D" w:rsidP="00A2480D">
      <w:pPr>
        <w:spacing w:line="393" w:lineRule="exact"/>
        <w:ind w:left="0"/>
        <w:rPr>
          <w:rFonts w:ascii="Times New Roman" w:eastAsia="Times New Roman" w:hAnsi="Times New Roman"/>
        </w:rPr>
      </w:pPr>
    </w:p>
    <w:p w:rsidR="00A2480D" w:rsidRDefault="00A2480D" w:rsidP="00A2480D">
      <w:pPr>
        <w:spacing w:line="0" w:lineRule="atLeast"/>
        <w:ind w:left="10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Entity:</w:t>
      </w:r>
    </w:p>
    <w:p w:rsidR="00A2480D" w:rsidRDefault="00A2480D" w:rsidP="00A2480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71120</wp:posOffset>
                </wp:positionV>
                <wp:extent cx="1752600" cy="0"/>
                <wp:effectExtent l="13970" t="13970" r="5080" b="508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1pt,5.6pt" to="340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K5RGwIAADY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-190500</wp:posOffset>
                </wp:positionV>
                <wp:extent cx="0" cy="266065"/>
                <wp:effectExtent l="9525" t="9525" r="9525" b="1016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75pt,-15pt" to="339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-185420</wp:posOffset>
                </wp:positionV>
                <wp:extent cx="1752600" cy="0"/>
                <wp:effectExtent l="13970" t="5080" r="5080" b="1397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1pt,-14.6pt" to="340.1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6w2HAIAADY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-190500</wp:posOffset>
                </wp:positionV>
                <wp:extent cx="0" cy="266065"/>
                <wp:effectExtent l="9525" t="9525" r="9525" b="1016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5pt,-15pt" to="202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"/>
            </w:pict>
          </mc:Fallback>
        </mc:AlternateContent>
      </w:r>
    </w:p>
    <w:p w:rsidR="00A2480D" w:rsidRDefault="0036390D" w:rsidP="00A2480D">
      <w:pPr>
        <w:spacing w:line="396" w:lineRule="exact"/>
        <w:ind w:left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64384" behindDoc="1" locked="0" layoutInCell="1" allowOverlap="1" wp14:anchorId="654CE117" wp14:editId="51640B71">
            <wp:simplePos x="0" y="0"/>
            <wp:positionH relativeFrom="column">
              <wp:posOffset>2566670</wp:posOffset>
            </wp:positionH>
            <wp:positionV relativeFrom="paragraph">
              <wp:posOffset>300990</wp:posOffset>
            </wp:positionV>
            <wp:extent cx="1873250" cy="114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80D" w:rsidRDefault="0036390D" w:rsidP="00A2480D">
      <w:pPr>
        <w:spacing w:line="0" w:lineRule="atLeast"/>
        <w:ind w:left="10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65408" behindDoc="1" locked="0" layoutInCell="1" allowOverlap="1" wp14:anchorId="6EC8A14D" wp14:editId="21E0EC34">
            <wp:simplePos x="0" y="0"/>
            <wp:positionH relativeFrom="column">
              <wp:posOffset>2518410</wp:posOffset>
            </wp:positionH>
            <wp:positionV relativeFrom="paragraph">
              <wp:posOffset>195580</wp:posOffset>
            </wp:positionV>
            <wp:extent cx="1873250" cy="114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8"/>
        </w:rPr>
        <w:t>Dataflow:</w:t>
      </w:r>
    </w:p>
    <w:p w:rsidR="0036390D" w:rsidRDefault="0036390D" w:rsidP="00A2480D">
      <w:pPr>
        <w:spacing w:line="20" w:lineRule="exact"/>
        <w:rPr>
          <w:rFonts w:ascii="Times New Roman" w:eastAsia="Times New Roman" w:hAnsi="Times New Roman"/>
        </w:rPr>
      </w:pPr>
    </w:p>
    <w:p w:rsidR="00A2480D" w:rsidRDefault="00A2480D" w:rsidP="00A2480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633095</wp:posOffset>
            </wp:positionV>
            <wp:extent cx="1828800" cy="101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80D" w:rsidRDefault="00A2480D" w:rsidP="00A2480D">
      <w:pPr>
        <w:spacing w:line="200" w:lineRule="exact"/>
        <w:rPr>
          <w:rFonts w:ascii="Times New Roman" w:eastAsia="Times New Roman" w:hAnsi="Times New Roman"/>
        </w:rPr>
      </w:pPr>
    </w:p>
    <w:p w:rsidR="00A2480D" w:rsidRDefault="00A2480D" w:rsidP="0036390D">
      <w:pPr>
        <w:spacing w:line="371" w:lineRule="exact"/>
        <w:ind w:left="0"/>
        <w:rPr>
          <w:rFonts w:ascii="Times New Roman" w:eastAsia="Times New Roman" w:hAnsi="Times New Roman"/>
        </w:rPr>
      </w:pPr>
    </w:p>
    <w:p w:rsidR="00A2480D" w:rsidRDefault="0036390D" w:rsidP="00A2480D">
      <w:pPr>
        <w:tabs>
          <w:tab w:val="left" w:pos="1840"/>
        </w:tabs>
        <w:spacing w:line="0" w:lineRule="atLeast"/>
        <w:ind w:left="100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noProof/>
          <w:sz w:val="21"/>
        </w:rPr>
        <w:drawing>
          <wp:anchor distT="0" distB="0" distL="114300" distR="114300" simplePos="0" relativeHeight="251667456" behindDoc="1" locked="0" layoutInCell="1" allowOverlap="1" wp14:anchorId="72448EB6" wp14:editId="4B23DDAB">
            <wp:simplePos x="0" y="0"/>
            <wp:positionH relativeFrom="column">
              <wp:posOffset>2619375</wp:posOffset>
            </wp:positionH>
            <wp:positionV relativeFrom="paragraph">
              <wp:posOffset>112395</wp:posOffset>
            </wp:positionV>
            <wp:extent cx="1828800" cy="19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80D">
        <w:rPr>
          <w:rFonts w:ascii="Times New Roman" w:eastAsia="Times New Roman" w:hAnsi="Times New Roman"/>
          <w:sz w:val="28"/>
        </w:rPr>
        <w:t>Table</w:t>
      </w:r>
      <w:r w:rsidR="00A2480D">
        <w:rPr>
          <w:rFonts w:ascii="Times New Roman" w:eastAsia="Times New Roman" w:hAnsi="Times New Roman"/>
        </w:rPr>
        <w:tab/>
      </w:r>
      <w:r w:rsidR="00A2480D">
        <w:rPr>
          <w:rFonts w:ascii="Times New Roman" w:eastAsia="Times New Roman" w:hAnsi="Times New Roman"/>
          <w:sz w:val="21"/>
        </w:rPr>
        <w:t>:</w:t>
      </w:r>
    </w:p>
    <w:p w:rsidR="00A2480D" w:rsidRDefault="00A2480D" w:rsidP="00A2480D">
      <w:pPr>
        <w:spacing w:line="20" w:lineRule="exact"/>
        <w:rPr>
          <w:rFonts w:ascii="Times New Roman" w:eastAsia="Times New Roman" w:hAnsi="Times New Roman"/>
        </w:rPr>
      </w:pPr>
    </w:p>
    <w:p w:rsidR="001A62AA" w:rsidRDefault="001A62AA" w:rsidP="001A62AA">
      <w:pPr>
        <w:pStyle w:val="Signature"/>
        <w:rPr>
          <w:rFonts w:cs="Calibri"/>
        </w:rPr>
      </w:pPr>
    </w:p>
    <w:p w:rsidR="00221CEA" w:rsidRDefault="00221CEA" w:rsidP="00221CEA"/>
    <w:p w:rsidR="00221CEA" w:rsidRDefault="00221CEA" w:rsidP="00221CEA"/>
    <w:p w:rsidR="00221CEA" w:rsidRDefault="00221CEA" w:rsidP="00221CEA"/>
    <w:p w:rsidR="00221CEA" w:rsidRDefault="00221CEA" w:rsidP="00221CEA"/>
    <w:p w:rsidR="00221CEA" w:rsidRDefault="00221CEA" w:rsidP="00221CEA"/>
    <w:p w:rsidR="00221CEA" w:rsidRPr="00341D64" w:rsidRDefault="00BE64AA" w:rsidP="00221CEA">
      <w:pPr>
        <w:rPr>
          <w:b/>
          <w:u w:val="single"/>
        </w:rPr>
      </w:pPr>
      <w:r w:rsidRPr="00341D64">
        <w:rPr>
          <w:b/>
          <w:u w:val="single"/>
        </w:rPr>
        <w:lastRenderedPageBreak/>
        <w:t>Level:</w:t>
      </w:r>
      <w:r w:rsidR="00221CEA" w:rsidRPr="00341D64">
        <w:rPr>
          <w:b/>
          <w:u w:val="single"/>
        </w:rPr>
        <w:t xml:space="preserve"> 0</w:t>
      </w:r>
    </w:p>
    <w:p w:rsidR="00341D64" w:rsidRDefault="00A84E9B" w:rsidP="00221CEA">
      <w:r>
        <w:pict>
          <v:shape id="_x0000_i1025" type="#_x0000_t75" style="width:7in;height:160.65pt">
            <v:imagedata r:id="rId13" o:title="DFD_0_Level"/>
          </v:shape>
        </w:pict>
      </w:r>
    </w:p>
    <w:p w:rsidR="00440AC6" w:rsidRDefault="00341D64" w:rsidP="00221CEA">
      <w:pPr>
        <w:rPr>
          <w:b/>
          <w:u w:val="single"/>
        </w:rPr>
      </w:pPr>
      <w:r w:rsidRPr="007C35C2">
        <w:rPr>
          <w:b/>
          <w:u w:val="single"/>
        </w:rPr>
        <w:t xml:space="preserve">Level 1: </w:t>
      </w:r>
      <w:r w:rsidR="007C35C2" w:rsidRPr="007C35C2">
        <w:rPr>
          <w:b/>
          <w:u w:val="single"/>
        </w:rPr>
        <w:t>Admin</w:t>
      </w:r>
      <w:r w:rsidR="00A84E9B">
        <w:rPr>
          <w:b/>
          <w:u w:val="single"/>
        </w:rPr>
        <w:pict>
          <v:shape id="_x0000_i1026" type="#_x0000_t75" style="width:486.25pt;height:189.65pt">
            <v:imagedata r:id="rId14" o:title="DFD_1_level_Admin"/>
          </v:shape>
        </w:pict>
      </w:r>
    </w:p>
    <w:p w:rsidR="00C47E0B" w:rsidRPr="00440AC6" w:rsidRDefault="00440AC6" w:rsidP="00440AC6">
      <w:pPr>
        <w:tabs>
          <w:tab w:val="left" w:pos="2224"/>
        </w:tabs>
        <w:ind w:left="0"/>
        <w:rPr>
          <w:b/>
          <w:u w:val="single"/>
        </w:rPr>
      </w:pPr>
      <w:r w:rsidRPr="00440AC6">
        <w:rPr>
          <w:b/>
          <w:u w:val="single"/>
        </w:rPr>
        <w:t xml:space="preserve">Level </w:t>
      </w:r>
      <w:proofErr w:type="gramStart"/>
      <w:r w:rsidRPr="00440AC6">
        <w:rPr>
          <w:b/>
          <w:u w:val="single"/>
        </w:rPr>
        <w:t>1 :</w:t>
      </w:r>
      <w:proofErr w:type="gramEnd"/>
      <w:r w:rsidRPr="00440AC6">
        <w:rPr>
          <w:b/>
          <w:u w:val="single"/>
        </w:rPr>
        <w:t xml:space="preserve"> Super Admin</w:t>
      </w:r>
    </w:p>
    <w:p w:rsidR="00440AC6" w:rsidRDefault="00A84E9B" w:rsidP="00440AC6">
      <w:pPr>
        <w:tabs>
          <w:tab w:val="left" w:pos="2224"/>
        </w:tabs>
        <w:ind w:left="0"/>
      </w:pPr>
      <w:r>
        <w:pict>
          <v:shape id="_x0000_i1027" type="#_x0000_t75" style="width:486.25pt;height:157.45pt">
            <v:imagedata r:id="rId15" o:title="DFD_1_level_SuperAdmin"/>
          </v:shape>
        </w:pict>
      </w:r>
    </w:p>
    <w:p w:rsidR="00892C97" w:rsidRDefault="00820429" w:rsidP="00440AC6">
      <w:pPr>
        <w:tabs>
          <w:tab w:val="left" w:pos="2224"/>
        </w:tabs>
        <w:ind w:left="0"/>
        <w:rPr>
          <w:b/>
          <w:u w:val="single"/>
        </w:rPr>
      </w:pPr>
      <w:proofErr w:type="gramStart"/>
      <w:r w:rsidRPr="00820429">
        <w:rPr>
          <w:b/>
          <w:u w:val="single"/>
        </w:rPr>
        <w:lastRenderedPageBreak/>
        <w:t>Level :</w:t>
      </w:r>
      <w:proofErr w:type="gramEnd"/>
      <w:r w:rsidRPr="00820429">
        <w:rPr>
          <w:b/>
          <w:u w:val="single"/>
        </w:rPr>
        <w:t xml:space="preserve"> 1 User</w:t>
      </w:r>
      <w:r w:rsidR="00A84E9B">
        <w:rPr>
          <w:b/>
          <w:u w:val="single"/>
        </w:rPr>
        <w:pict>
          <v:shape id="_x0000_i1028" type="#_x0000_t75" style="width:486.25pt;height:204.7pt">
            <v:imagedata r:id="rId16" o:title="DFD_1_level_User"/>
          </v:shape>
        </w:pict>
      </w:r>
    </w:p>
    <w:p w:rsidR="00820429" w:rsidRDefault="00A84E9B" w:rsidP="00A84E9B">
      <w:pPr>
        <w:pStyle w:val="SubTitle"/>
      </w:pPr>
      <w:r>
        <w:t xml:space="preserve">E- R Diagram </w:t>
      </w:r>
    </w:p>
    <w:p w:rsidR="00F05D39" w:rsidRDefault="00F05D39" w:rsidP="00F05D39">
      <w:pPr>
        <w:pStyle w:val="SubTitle"/>
        <w:numPr>
          <w:ilvl w:val="0"/>
          <w:numId w:val="0"/>
        </w:numPr>
        <w:ind w:left="720"/>
      </w:pPr>
      <w:r>
        <w:pict>
          <v:shape id="_x0000_i1029" type="#_x0000_t75" style="width:503.45pt;height:197.75pt">
            <v:imagedata r:id="rId17" o:title="DB_Snippit"/>
          </v:shape>
        </w:pict>
      </w:r>
    </w:p>
    <w:p w:rsidR="00F05D39" w:rsidRDefault="004B6116" w:rsidP="004B6116">
      <w:pPr>
        <w:pStyle w:val="SubTitle"/>
      </w:pPr>
      <w:r>
        <w:t>Data – Dictionary</w:t>
      </w:r>
    </w:p>
    <w:p w:rsidR="004B6116" w:rsidRDefault="00FE5A16" w:rsidP="00FE5A16">
      <w:pPr>
        <w:pStyle w:val="SubTitle"/>
        <w:numPr>
          <w:ilvl w:val="0"/>
          <w:numId w:val="16"/>
        </w:numPr>
      </w:pPr>
      <w:r>
        <w:t>Attendance</w:t>
      </w:r>
    </w:p>
    <w:tbl>
      <w:tblPr>
        <w:tblStyle w:val="GridTable4Accent1"/>
        <w:tblW w:w="10818" w:type="dxa"/>
        <w:tblLayout w:type="fixed"/>
        <w:tblLook w:val="04A0" w:firstRow="1" w:lastRow="0" w:firstColumn="1" w:lastColumn="0" w:noHBand="0" w:noVBand="1"/>
      </w:tblPr>
      <w:tblGrid>
        <w:gridCol w:w="2988"/>
        <w:gridCol w:w="2677"/>
        <w:gridCol w:w="2363"/>
        <w:gridCol w:w="2790"/>
      </w:tblGrid>
      <w:tr w:rsidR="008B6FA2" w:rsidTr="00421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hideMark/>
          </w:tcPr>
          <w:p w:rsidR="00FE5A16" w:rsidRDefault="00FE5A16" w:rsidP="00E64F91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Column</w:t>
            </w:r>
          </w:p>
        </w:tc>
        <w:tc>
          <w:tcPr>
            <w:tcW w:w="2677" w:type="dxa"/>
            <w:hideMark/>
          </w:tcPr>
          <w:p w:rsidR="00FE5A16" w:rsidRDefault="00FE5A16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2363" w:type="dxa"/>
            <w:hideMark/>
          </w:tcPr>
          <w:p w:rsidR="00FE5A16" w:rsidRDefault="00FE5A16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2790" w:type="dxa"/>
            <w:hideMark/>
          </w:tcPr>
          <w:p w:rsidR="00FE5A16" w:rsidRDefault="00FE5A16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4C6365" w:rsidTr="0042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hideMark/>
          </w:tcPr>
          <w:p w:rsidR="00FE5A16" w:rsidRDefault="00FE5A16" w:rsidP="00E64F91">
            <w:pPr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2677" w:type="dxa"/>
            <w:hideMark/>
          </w:tcPr>
          <w:p w:rsidR="00FE5A16" w:rsidRDefault="00FE5A16" w:rsidP="008B6FA2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2363" w:type="dxa"/>
            <w:hideMark/>
          </w:tcPr>
          <w:p w:rsidR="00FE5A16" w:rsidRDefault="00FE5A16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790" w:type="dxa"/>
            <w:hideMark/>
          </w:tcPr>
          <w:p w:rsidR="00FE5A16" w:rsidRDefault="00FE5A16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6FA2" w:rsidTr="00421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hideMark/>
          </w:tcPr>
          <w:p w:rsidR="00FE5A16" w:rsidRDefault="00FE5A16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lecture_id</w:t>
            </w:r>
            <w:proofErr w:type="spellEnd"/>
          </w:p>
        </w:tc>
        <w:tc>
          <w:tcPr>
            <w:tcW w:w="2677" w:type="dxa"/>
            <w:hideMark/>
          </w:tcPr>
          <w:p w:rsidR="00FE5A16" w:rsidRDefault="00B808EB" w:rsidP="00B808E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         </w:t>
            </w:r>
            <w:proofErr w:type="spellStart"/>
            <w:r w:rsidR="00FE5A16">
              <w:rPr>
                <w:rFonts w:eastAsia="Times New Roman"/>
              </w:rPr>
              <w:t>int</w:t>
            </w:r>
            <w:proofErr w:type="spellEnd"/>
            <w:r w:rsidR="00FE5A16">
              <w:rPr>
                <w:rFonts w:eastAsia="Times New Roman"/>
              </w:rPr>
              <w:t>(10)</w:t>
            </w:r>
          </w:p>
        </w:tc>
        <w:tc>
          <w:tcPr>
            <w:tcW w:w="2363" w:type="dxa"/>
            <w:hideMark/>
          </w:tcPr>
          <w:p w:rsidR="00FE5A16" w:rsidRDefault="00FE5A16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790" w:type="dxa"/>
            <w:hideMark/>
          </w:tcPr>
          <w:p w:rsidR="00FE5A16" w:rsidRDefault="00FE5A16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C6365" w:rsidTr="0042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hideMark/>
          </w:tcPr>
          <w:p w:rsidR="00FE5A16" w:rsidRDefault="00FE5A16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student_id</w:t>
            </w:r>
            <w:proofErr w:type="spellEnd"/>
          </w:p>
        </w:tc>
        <w:tc>
          <w:tcPr>
            <w:tcW w:w="2677" w:type="dxa"/>
            <w:hideMark/>
          </w:tcPr>
          <w:p w:rsidR="00FE5A16" w:rsidRDefault="00B808EB" w:rsidP="00B808E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        </w:t>
            </w:r>
            <w:proofErr w:type="spellStart"/>
            <w:r w:rsidR="00FE5A16">
              <w:rPr>
                <w:rFonts w:eastAsia="Times New Roman"/>
              </w:rPr>
              <w:t>int</w:t>
            </w:r>
            <w:proofErr w:type="spellEnd"/>
            <w:r w:rsidR="00FE5A16">
              <w:rPr>
                <w:rFonts w:eastAsia="Times New Roman"/>
              </w:rPr>
              <w:t>(10)</w:t>
            </w:r>
          </w:p>
        </w:tc>
        <w:tc>
          <w:tcPr>
            <w:tcW w:w="2363" w:type="dxa"/>
            <w:hideMark/>
          </w:tcPr>
          <w:p w:rsidR="00FE5A16" w:rsidRDefault="00FE5A16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790" w:type="dxa"/>
            <w:hideMark/>
          </w:tcPr>
          <w:p w:rsidR="00FE5A16" w:rsidRDefault="00FE5A16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6FA2" w:rsidTr="00421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hideMark/>
          </w:tcPr>
          <w:p w:rsidR="00FE5A16" w:rsidRDefault="00FE5A16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created_at</w:t>
            </w:r>
            <w:proofErr w:type="spellEnd"/>
          </w:p>
        </w:tc>
        <w:tc>
          <w:tcPr>
            <w:tcW w:w="2677" w:type="dxa"/>
            <w:hideMark/>
          </w:tcPr>
          <w:p w:rsidR="00FE5A16" w:rsidRDefault="00B808EB" w:rsidP="00B808E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      </w:t>
            </w:r>
            <w:r w:rsidR="0034129D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 </w:t>
            </w:r>
            <w:r w:rsidR="00FE5A16">
              <w:rPr>
                <w:rFonts w:eastAsia="Times New Roman"/>
              </w:rPr>
              <w:t>timestamp</w:t>
            </w:r>
          </w:p>
        </w:tc>
        <w:tc>
          <w:tcPr>
            <w:tcW w:w="2363" w:type="dxa"/>
            <w:hideMark/>
          </w:tcPr>
          <w:p w:rsidR="00FE5A16" w:rsidRDefault="00FE5A16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790" w:type="dxa"/>
            <w:hideMark/>
          </w:tcPr>
          <w:p w:rsidR="00FE5A16" w:rsidRDefault="00FE5A16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C6365" w:rsidTr="0042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hideMark/>
          </w:tcPr>
          <w:p w:rsidR="00FE5A16" w:rsidRDefault="00FE5A16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updated_at</w:t>
            </w:r>
            <w:proofErr w:type="spellEnd"/>
          </w:p>
        </w:tc>
        <w:tc>
          <w:tcPr>
            <w:tcW w:w="2677" w:type="dxa"/>
            <w:hideMark/>
          </w:tcPr>
          <w:p w:rsidR="00FE5A16" w:rsidRDefault="00B808EB" w:rsidP="00B808E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    </w:t>
            </w:r>
            <w:r w:rsidR="0034129D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  </w:t>
            </w:r>
            <w:r w:rsidR="00FE5A16">
              <w:rPr>
                <w:rFonts w:eastAsia="Times New Roman"/>
              </w:rPr>
              <w:t>timestamp</w:t>
            </w:r>
          </w:p>
        </w:tc>
        <w:tc>
          <w:tcPr>
            <w:tcW w:w="2363" w:type="dxa"/>
            <w:hideMark/>
          </w:tcPr>
          <w:p w:rsidR="00FE5A16" w:rsidRDefault="00FE5A16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790" w:type="dxa"/>
            <w:hideMark/>
          </w:tcPr>
          <w:p w:rsidR="00FE5A16" w:rsidRDefault="00FE5A16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FE5A16" w:rsidRDefault="00B808EB" w:rsidP="00F21EC8">
      <w:pPr>
        <w:pStyle w:val="SubTitle"/>
        <w:numPr>
          <w:ilvl w:val="0"/>
          <w:numId w:val="16"/>
        </w:numPr>
      </w:pPr>
      <w:r>
        <w:lastRenderedPageBreak/>
        <w:t>Lectures</w:t>
      </w:r>
    </w:p>
    <w:tbl>
      <w:tblPr>
        <w:tblStyle w:val="GridTable6ColorfulAccent1"/>
        <w:tblW w:w="0" w:type="auto"/>
        <w:tblLook w:val="04A0" w:firstRow="1" w:lastRow="0" w:firstColumn="1" w:lastColumn="0" w:noHBand="0" w:noVBand="1"/>
      </w:tblPr>
      <w:tblGrid>
        <w:gridCol w:w="3159"/>
        <w:gridCol w:w="2275"/>
        <w:gridCol w:w="2205"/>
        <w:gridCol w:w="2532"/>
      </w:tblGrid>
      <w:tr w:rsidR="0034129D" w:rsidTr="00220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29D" w:rsidRDefault="0034129D" w:rsidP="00E64F91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Column</w:t>
            </w:r>
          </w:p>
        </w:tc>
        <w:tc>
          <w:tcPr>
            <w:tcW w:w="0" w:type="auto"/>
            <w:hideMark/>
          </w:tcPr>
          <w:p w:rsidR="0034129D" w:rsidRDefault="0034129D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34129D" w:rsidRDefault="0034129D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34129D" w:rsidRDefault="0034129D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34129D" w:rsidTr="0022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29D" w:rsidRDefault="0034129D" w:rsidP="00E64F91">
            <w:pPr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34129D" w:rsidRDefault="0034129D" w:rsidP="0034129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34129D" w:rsidRDefault="0034129D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4129D" w:rsidRDefault="0034129D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34129D" w:rsidTr="00220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29D" w:rsidRDefault="0034129D" w:rsidP="00E64F91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lecture</w:t>
            </w:r>
          </w:p>
        </w:tc>
        <w:tc>
          <w:tcPr>
            <w:tcW w:w="0" w:type="auto"/>
            <w:hideMark/>
          </w:tcPr>
          <w:p w:rsidR="0034129D" w:rsidRDefault="0034129D" w:rsidP="0034129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hideMark/>
          </w:tcPr>
          <w:p w:rsidR="0034129D" w:rsidRDefault="0034129D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4129D" w:rsidRDefault="0034129D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34129D" w:rsidTr="0022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29D" w:rsidRDefault="0034129D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lecture_slot</w:t>
            </w:r>
            <w:proofErr w:type="spellEnd"/>
          </w:p>
        </w:tc>
        <w:tc>
          <w:tcPr>
            <w:tcW w:w="0" w:type="auto"/>
            <w:hideMark/>
          </w:tcPr>
          <w:p w:rsidR="0034129D" w:rsidRDefault="0034129D" w:rsidP="0034129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(191)</w:t>
            </w:r>
          </w:p>
        </w:tc>
        <w:tc>
          <w:tcPr>
            <w:tcW w:w="0" w:type="auto"/>
            <w:hideMark/>
          </w:tcPr>
          <w:p w:rsidR="0034129D" w:rsidRDefault="0034129D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4129D" w:rsidRDefault="0034129D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34129D" w:rsidTr="00220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29D" w:rsidRDefault="0034129D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faculty_name</w:t>
            </w:r>
            <w:proofErr w:type="spellEnd"/>
          </w:p>
        </w:tc>
        <w:tc>
          <w:tcPr>
            <w:tcW w:w="0" w:type="auto"/>
            <w:hideMark/>
          </w:tcPr>
          <w:p w:rsidR="0034129D" w:rsidRDefault="0034129D" w:rsidP="0034129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hideMark/>
          </w:tcPr>
          <w:p w:rsidR="0034129D" w:rsidRDefault="0034129D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4129D" w:rsidRDefault="0034129D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34129D" w:rsidTr="0022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29D" w:rsidRDefault="0034129D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lecture_time</w:t>
            </w:r>
            <w:proofErr w:type="spellEnd"/>
          </w:p>
        </w:tc>
        <w:tc>
          <w:tcPr>
            <w:tcW w:w="0" w:type="auto"/>
            <w:hideMark/>
          </w:tcPr>
          <w:p w:rsidR="0034129D" w:rsidRDefault="0034129D" w:rsidP="0034129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datetime</w:t>
            </w:r>
            <w:proofErr w:type="spellEnd"/>
          </w:p>
        </w:tc>
        <w:tc>
          <w:tcPr>
            <w:tcW w:w="0" w:type="auto"/>
            <w:hideMark/>
          </w:tcPr>
          <w:p w:rsidR="0034129D" w:rsidRDefault="0034129D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4129D" w:rsidRDefault="0034129D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34129D" w:rsidTr="00220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29D" w:rsidRDefault="0034129D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:rsidR="0034129D" w:rsidRDefault="0034129D" w:rsidP="0034129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hideMark/>
          </w:tcPr>
          <w:p w:rsidR="0034129D" w:rsidRDefault="0034129D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34129D" w:rsidRDefault="0034129D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34129D" w:rsidTr="0022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29D" w:rsidRDefault="0034129D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:rsidR="0034129D" w:rsidRDefault="0034129D" w:rsidP="0034129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hideMark/>
          </w:tcPr>
          <w:p w:rsidR="0034129D" w:rsidRDefault="0034129D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34129D" w:rsidRDefault="0034129D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B808EB" w:rsidRPr="00F356B1" w:rsidRDefault="00F356B1" w:rsidP="00A304A7">
      <w:pPr>
        <w:pStyle w:val="SubTitle"/>
        <w:numPr>
          <w:ilvl w:val="0"/>
          <w:numId w:val="16"/>
        </w:numPr>
      </w:pPr>
      <w:proofErr w:type="spellStart"/>
      <w:r>
        <w:rPr>
          <w:rFonts w:eastAsia="Times New Roman"/>
          <w:lang w:val="en-IN"/>
        </w:rPr>
        <w:t>model_has_permissions</w:t>
      </w:r>
      <w:proofErr w:type="spellEnd"/>
    </w:p>
    <w:tbl>
      <w:tblPr>
        <w:tblStyle w:val="GridTable6ColorfulAccent1"/>
        <w:tblW w:w="0" w:type="auto"/>
        <w:tblLook w:val="04A0" w:firstRow="1" w:lastRow="0" w:firstColumn="1" w:lastColumn="0" w:noHBand="0" w:noVBand="1"/>
      </w:tblPr>
      <w:tblGrid>
        <w:gridCol w:w="3188"/>
        <w:gridCol w:w="2275"/>
        <w:gridCol w:w="2205"/>
        <w:gridCol w:w="2532"/>
      </w:tblGrid>
      <w:tr w:rsidR="00527714" w:rsidTr="00527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7714" w:rsidRDefault="00527714" w:rsidP="00E64F91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Column</w:t>
            </w:r>
          </w:p>
        </w:tc>
        <w:tc>
          <w:tcPr>
            <w:tcW w:w="0" w:type="auto"/>
            <w:hideMark/>
          </w:tcPr>
          <w:p w:rsidR="00527714" w:rsidRDefault="00527714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527714" w:rsidRDefault="00527714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527714" w:rsidRDefault="00527714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27714" w:rsidTr="00527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7714" w:rsidRDefault="00527714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permission_id</w:t>
            </w:r>
            <w:proofErr w:type="spellEnd"/>
          </w:p>
        </w:tc>
        <w:tc>
          <w:tcPr>
            <w:tcW w:w="0" w:type="auto"/>
            <w:hideMark/>
          </w:tcPr>
          <w:p w:rsidR="00527714" w:rsidRDefault="00527714" w:rsidP="0052771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527714" w:rsidRDefault="00527714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527714" w:rsidRDefault="00527714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527714" w:rsidTr="00527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7714" w:rsidRDefault="00527714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model_type</w:t>
            </w:r>
            <w:proofErr w:type="spellEnd"/>
          </w:p>
        </w:tc>
        <w:tc>
          <w:tcPr>
            <w:tcW w:w="0" w:type="auto"/>
            <w:hideMark/>
          </w:tcPr>
          <w:p w:rsidR="00527714" w:rsidRDefault="00527714" w:rsidP="0052771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(191)</w:t>
            </w:r>
          </w:p>
        </w:tc>
        <w:tc>
          <w:tcPr>
            <w:tcW w:w="0" w:type="auto"/>
            <w:hideMark/>
          </w:tcPr>
          <w:p w:rsidR="00527714" w:rsidRDefault="00527714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527714" w:rsidRDefault="00527714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527714" w:rsidTr="00527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7714" w:rsidRDefault="00527714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model_id</w:t>
            </w:r>
            <w:proofErr w:type="spellEnd"/>
          </w:p>
        </w:tc>
        <w:tc>
          <w:tcPr>
            <w:tcW w:w="0" w:type="auto"/>
            <w:hideMark/>
          </w:tcPr>
          <w:p w:rsidR="00527714" w:rsidRDefault="00527714" w:rsidP="0052771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bigint</w:t>
            </w:r>
            <w:proofErr w:type="spellEnd"/>
            <w:r>
              <w:rPr>
                <w:rFonts w:eastAsia="Times New Roman"/>
              </w:rPr>
              <w:t>(20)</w:t>
            </w:r>
          </w:p>
        </w:tc>
        <w:tc>
          <w:tcPr>
            <w:tcW w:w="0" w:type="auto"/>
            <w:hideMark/>
          </w:tcPr>
          <w:p w:rsidR="00527714" w:rsidRDefault="00527714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527714" w:rsidRDefault="00527714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527714" w:rsidRPr="008A234A" w:rsidRDefault="008A234A" w:rsidP="00527714">
      <w:pPr>
        <w:pStyle w:val="SubTitle"/>
        <w:numPr>
          <w:ilvl w:val="0"/>
          <w:numId w:val="16"/>
        </w:numPr>
      </w:pPr>
      <w:proofErr w:type="spellStart"/>
      <w:r>
        <w:rPr>
          <w:rFonts w:eastAsia="Times New Roman"/>
          <w:lang w:val="en-IN"/>
        </w:rPr>
        <w:t>model_has_roles</w:t>
      </w:r>
      <w:proofErr w:type="spellEnd"/>
      <w:r>
        <w:rPr>
          <w:rFonts w:eastAsia="Times New Roman"/>
          <w:lang w:val="en-IN"/>
        </w:rPr>
        <w:t xml:space="preserve"> </w:t>
      </w:r>
    </w:p>
    <w:tbl>
      <w:tblPr>
        <w:tblStyle w:val="GridTable6ColorfulAccent1"/>
        <w:tblW w:w="0" w:type="auto"/>
        <w:tblLook w:val="04A0" w:firstRow="1" w:lastRow="0" w:firstColumn="1" w:lastColumn="0" w:noHBand="0" w:noVBand="1"/>
      </w:tblPr>
      <w:tblGrid>
        <w:gridCol w:w="2984"/>
        <w:gridCol w:w="2571"/>
        <w:gridCol w:w="2205"/>
        <w:gridCol w:w="2532"/>
      </w:tblGrid>
      <w:tr w:rsidR="00C01D62" w:rsidTr="00C01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1D62" w:rsidRDefault="00C01D62" w:rsidP="00E64F91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Column</w:t>
            </w:r>
          </w:p>
        </w:tc>
        <w:tc>
          <w:tcPr>
            <w:tcW w:w="0" w:type="auto"/>
            <w:hideMark/>
          </w:tcPr>
          <w:p w:rsidR="00C01D62" w:rsidRDefault="00C01D62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C01D62" w:rsidRDefault="00C01D62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C01D62" w:rsidRDefault="00C01D62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C01D62" w:rsidTr="00C01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1D62" w:rsidRDefault="00C01D62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role_id</w:t>
            </w:r>
            <w:proofErr w:type="spellEnd"/>
          </w:p>
        </w:tc>
        <w:tc>
          <w:tcPr>
            <w:tcW w:w="0" w:type="auto"/>
            <w:hideMark/>
          </w:tcPr>
          <w:p w:rsidR="00C01D62" w:rsidRDefault="00C01D62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C01D62" w:rsidRDefault="00C01D62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C01D62" w:rsidRDefault="00C01D62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C01D62" w:rsidTr="00C0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1D62" w:rsidRDefault="00C01D62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model_type</w:t>
            </w:r>
            <w:proofErr w:type="spellEnd"/>
          </w:p>
        </w:tc>
        <w:tc>
          <w:tcPr>
            <w:tcW w:w="0" w:type="auto"/>
            <w:hideMark/>
          </w:tcPr>
          <w:p w:rsidR="00C01D62" w:rsidRDefault="00C01D62" w:rsidP="00C01D6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      </w:t>
            </w: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(191)</w:t>
            </w:r>
          </w:p>
        </w:tc>
        <w:tc>
          <w:tcPr>
            <w:tcW w:w="0" w:type="auto"/>
            <w:hideMark/>
          </w:tcPr>
          <w:p w:rsidR="00C01D62" w:rsidRDefault="00C01D62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C01D62" w:rsidRDefault="00C01D62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C01D62" w:rsidTr="00C01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1D62" w:rsidRDefault="00C01D62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model_id</w:t>
            </w:r>
            <w:proofErr w:type="spellEnd"/>
          </w:p>
        </w:tc>
        <w:tc>
          <w:tcPr>
            <w:tcW w:w="0" w:type="auto"/>
            <w:hideMark/>
          </w:tcPr>
          <w:p w:rsidR="00C01D62" w:rsidRDefault="00C01D62" w:rsidP="00C01D6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         </w:t>
            </w:r>
            <w:proofErr w:type="spellStart"/>
            <w:r>
              <w:rPr>
                <w:rFonts w:eastAsia="Times New Roman"/>
              </w:rPr>
              <w:t>bigint</w:t>
            </w:r>
            <w:proofErr w:type="spellEnd"/>
            <w:r>
              <w:rPr>
                <w:rFonts w:eastAsia="Times New Roman"/>
              </w:rPr>
              <w:t>(20)</w:t>
            </w:r>
          </w:p>
        </w:tc>
        <w:tc>
          <w:tcPr>
            <w:tcW w:w="0" w:type="auto"/>
            <w:hideMark/>
          </w:tcPr>
          <w:p w:rsidR="00C01D62" w:rsidRDefault="00C01D62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C01D62" w:rsidRDefault="00C01D62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8A234A" w:rsidRPr="002232E1" w:rsidRDefault="002232E1" w:rsidP="00E622B6">
      <w:pPr>
        <w:pStyle w:val="SubTitle"/>
        <w:numPr>
          <w:ilvl w:val="0"/>
          <w:numId w:val="16"/>
        </w:numPr>
      </w:pPr>
      <w:proofErr w:type="spellStart"/>
      <w:r>
        <w:rPr>
          <w:rFonts w:eastAsia="Times New Roman"/>
          <w:lang w:val="en-IN"/>
        </w:rPr>
        <w:t>password_resets</w:t>
      </w:r>
      <w:proofErr w:type="spellEnd"/>
    </w:p>
    <w:tbl>
      <w:tblPr>
        <w:tblStyle w:val="GridTable6ColorfulAccent1"/>
        <w:tblW w:w="0" w:type="auto"/>
        <w:tblLook w:val="04A0" w:firstRow="1" w:lastRow="0" w:firstColumn="1" w:lastColumn="0" w:noHBand="0" w:noVBand="1"/>
      </w:tblPr>
      <w:tblGrid>
        <w:gridCol w:w="2869"/>
        <w:gridCol w:w="2275"/>
        <w:gridCol w:w="2205"/>
        <w:gridCol w:w="2532"/>
      </w:tblGrid>
      <w:tr w:rsidR="002739E1" w:rsidTr="00273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39E1" w:rsidRDefault="002739E1" w:rsidP="00E64F91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Column</w:t>
            </w:r>
          </w:p>
        </w:tc>
        <w:tc>
          <w:tcPr>
            <w:tcW w:w="0" w:type="auto"/>
            <w:hideMark/>
          </w:tcPr>
          <w:p w:rsidR="002739E1" w:rsidRDefault="002739E1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2739E1" w:rsidRDefault="002739E1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2739E1" w:rsidRDefault="002739E1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2739E1" w:rsidTr="00273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39E1" w:rsidRDefault="002739E1" w:rsidP="00E64F91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hideMark/>
          </w:tcPr>
          <w:p w:rsidR="002739E1" w:rsidRDefault="002739E1" w:rsidP="002739E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(191)</w:t>
            </w:r>
          </w:p>
        </w:tc>
        <w:tc>
          <w:tcPr>
            <w:tcW w:w="0" w:type="auto"/>
            <w:hideMark/>
          </w:tcPr>
          <w:p w:rsidR="002739E1" w:rsidRDefault="002739E1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2739E1" w:rsidRDefault="002739E1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2739E1" w:rsidTr="00273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39E1" w:rsidRDefault="002739E1" w:rsidP="00E64F91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hideMark/>
          </w:tcPr>
          <w:p w:rsidR="002739E1" w:rsidRDefault="002739E1" w:rsidP="002739E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(191)</w:t>
            </w:r>
          </w:p>
        </w:tc>
        <w:tc>
          <w:tcPr>
            <w:tcW w:w="0" w:type="auto"/>
            <w:hideMark/>
          </w:tcPr>
          <w:p w:rsidR="002739E1" w:rsidRDefault="002739E1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2739E1" w:rsidRDefault="002739E1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2739E1" w:rsidTr="00273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39E1" w:rsidRDefault="002739E1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:rsidR="002739E1" w:rsidRDefault="002739E1" w:rsidP="002739E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hideMark/>
          </w:tcPr>
          <w:p w:rsidR="002739E1" w:rsidRDefault="002739E1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2739E1" w:rsidRDefault="002739E1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4D4A37" w:rsidRPr="0022660E" w:rsidRDefault="004D4A37" w:rsidP="001E4592">
      <w:pPr>
        <w:pStyle w:val="SubTitle"/>
        <w:numPr>
          <w:ilvl w:val="0"/>
          <w:numId w:val="16"/>
        </w:numPr>
      </w:pPr>
      <w:r w:rsidRPr="0022660E">
        <w:rPr>
          <w:rFonts w:eastAsia="Times New Roman"/>
          <w:lang w:val="en-IN"/>
        </w:rPr>
        <w:t>permissions</w:t>
      </w:r>
    </w:p>
    <w:tbl>
      <w:tblPr>
        <w:tblStyle w:val="GridTable6ColorfulAccent1"/>
        <w:tblW w:w="0" w:type="auto"/>
        <w:tblLook w:val="04A0" w:firstRow="1" w:lastRow="0" w:firstColumn="1" w:lastColumn="0" w:noHBand="0" w:noVBand="1"/>
      </w:tblPr>
      <w:tblGrid>
        <w:gridCol w:w="3056"/>
        <w:gridCol w:w="2275"/>
        <w:gridCol w:w="2205"/>
        <w:gridCol w:w="2532"/>
      </w:tblGrid>
      <w:tr w:rsidR="0022660E" w:rsidTr="00226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660E" w:rsidRDefault="0022660E" w:rsidP="00E64F91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Column</w:t>
            </w:r>
          </w:p>
        </w:tc>
        <w:tc>
          <w:tcPr>
            <w:tcW w:w="0" w:type="auto"/>
            <w:hideMark/>
          </w:tcPr>
          <w:p w:rsidR="0022660E" w:rsidRDefault="0022660E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22660E" w:rsidRDefault="0022660E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22660E" w:rsidRDefault="0022660E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22660E" w:rsidTr="00226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660E" w:rsidRDefault="0022660E" w:rsidP="00E64F91">
            <w:pPr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22660E" w:rsidRDefault="0022660E" w:rsidP="0022660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22660E" w:rsidRDefault="0022660E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22660E" w:rsidRDefault="0022660E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22660E" w:rsidTr="00226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660E" w:rsidRDefault="0022660E" w:rsidP="00E64F91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hideMark/>
          </w:tcPr>
          <w:p w:rsidR="0022660E" w:rsidRDefault="0022660E" w:rsidP="0022660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(191)</w:t>
            </w:r>
          </w:p>
        </w:tc>
        <w:tc>
          <w:tcPr>
            <w:tcW w:w="0" w:type="auto"/>
            <w:hideMark/>
          </w:tcPr>
          <w:p w:rsidR="0022660E" w:rsidRDefault="0022660E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22660E" w:rsidRDefault="0022660E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22660E" w:rsidTr="00226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660E" w:rsidRDefault="0022660E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guard_name</w:t>
            </w:r>
            <w:proofErr w:type="spellEnd"/>
          </w:p>
        </w:tc>
        <w:tc>
          <w:tcPr>
            <w:tcW w:w="0" w:type="auto"/>
            <w:hideMark/>
          </w:tcPr>
          <w:p w:rsidR="0022660E" w:rsidRDefault="0022660E" w:rsidP="0022660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(191)</w:t>
            </w:r>
          </w:p>
        </w:tc>
        <w:tc>
          <w:tcPr>
            <w:tcW w:w="0" w:type="auto"/>
            <w:hideMark/>
          </w:tcPr>
          <w:p w:rsidR="0022660E" w:rsidRDefault="0022660E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22660E" w:rsidRDefault="0022660E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22660E" w:rsidTr="00226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660E" w:rsidRDefault="0022660E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:rsidR="0022660E" w:rsidRDefault="0022660E" w:rsidP="0022660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hideMark/>
          </w:tcPr>
          <w:p w:rsidR="0022660E" w:rsidRDefault="0022660E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22660E" w:rsidRDefault="0022660E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2660E" w:rsidTr="00226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660E" w:rsidRDefault="0022660E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:rsidR="0022660E" w:rsidRDefault="0022660E" w:rsidP="0022660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hideMark/>
          </w:tcPr>
          <w:p w:rsidR="0022660E" w:rsidRDefault="0022660E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22660E" w:rsidRDefault="0022660E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22660E" w:rsidRPr="0022660E" w:rsidRDefault="0022660E" w:rsidP="00765404">
      <w:pPr>
        <w:pStyle w:val="SubTitle"/>
        <w:numPr>
          <w:ilvl w:val="0"/>
          <w:numId w:val="16"/>
        </w:numPr>
      </w:pPr>
      <w:r w:rsidRPr="00765404">
        <w:rPr>
          <w:rFonts w:eastAsia="Times New Roman"/>
          <w:lang w:val="en-IN"/>
        </w:rPr>
        <w:t>roles</w:t>
      </w:r>
    </w:p>
    <w:tbl>
      <w:tblPr>
        <w:tblStyle w:val="GridTable6ColorfulAccent1"/>
        <w:tblW w:w="0" w:type="auto"/>
        <w:tblLook w:val="04A0" w:firstRow="1" w:lastRow="0" w:firstColumn="1" w:lastColumn="0" w:noHBand="0" w:noVBand="1"/>
      </w:tblPr>
      <w:tblGrid>
        <w:gridCol w:w="3056"/>
        <w:gridCol w:w="2449"/>
        <w:gridCol w:w="2205"/>
        <w:gridCol w:w="2532"/>
      </w:tblGrid>
      <w:tr w:rsidR="00765404" w:rsidTr="00765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5404" w:rsidRDefault="00765404" w:rsidP="00E64F91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Column</w:t>
            </w:r>
          </w:p>
        </w:tc>
        <w:tc>
          <w:tcPr>
            <w:tcW w:w="0" w:type="auto"/>
            <w:hideMark/>
          </w:tcPr>
          <w:p w:rsidR="00765404" w:rsidRDefault="00765404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765404" w:rsidRDefault="00765404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765404" w:rsidRDefault="00765404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765404" w:rsidTr="0076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5404" w:rsidRDefault="00765404" w:rsidP="00E64F91">
            <w:pPr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765404" w:rsidRDefault="00765404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765404" w:rsidRDefault="00765404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765404" w:rsidRDefault="00765404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765404" w:rsidTr="0076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5404" w:rsidRDefault="00765404" w:rsidP="00E64F91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lastRenderedPageBreak/>
              <w:t>name</w:t>
            </w:r>
          </w:p>
        </w:tc>
        <w:tc>
          <w:tcPr>
            <w:tcW w:w="0" w:type="auto"/>
            <w:hideMark/>
          </w:tcPr>
          <w:p w:rsidR="00765404" w:rsidRDefault="00765404" w:rsidP="0076540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(191)</w:t>
            </w:r>
          </w:p>
        </w:tc>
        <w:tc>
          <w:tcPr>
            <w:tcW w:w="0" w:type="auto"/>
            <w:hideMark/>
          </w:tcPr>
          <w:p w:rsidR="00765404" w:rsidRDefault="00765404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765404" w:rsidRDefault="00765404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765404" w:rsidTr="0076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5404" w:rsidRDefault="00765404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guard_name</w:t>
            </w:r>
            <w:proofErr w:type="spellEnd"/>
          </w:p>
        </w:tc>
        <w:tc>
          <w:tcPr>
            <w:tcW w:w="0" w:type="auto"/>
            <w:hideMark/>
          </w:tcPr>
          <w:p w:rsidR="00765404" w:rsidRDefault="00765404" w:rsidP="0076540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(191)</w:t>
            </w:r>
          </w:p>
        </w:tc>
        <w:tc>
          <w:tcPr>
            <w:tcW w:w="0" w:type="auto"/>
            <w:hideMark/>
          </w:tcPr>
          <w:p w:rsidR="00765404" w:rsidRDefault="00765404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765404" w:rsidRDefault="00765404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765404" w:rsidTr="0076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5404" w:rsidRDefault="00765404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:rsidR="00765404" w:rsidRDefault="00765404" w:rsidP="0076540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hideMark/>
          </w:tcPr>
          <w:p w:rsidR="00765404" w:rsidRDefault="00765404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765404" w:rsidRDefault="00765404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765404" w:rsidTr="0076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5404" w:rsidRDefault="00765404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:rsidR="00765404" w:rsidRDefault="00765404" w:rsidP="0076540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hideMark/>
          </w:tcPr>
          <w:p w:rsidR="00765404" w:rsidRDefault="00765404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765404" w:rsidRDefault="00765404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920DF9" w:rsidRDefault="00920DF9" w:rsidP="00920DF9">
      <w:pPr>
        <w:pStyle w:val="ListParagraph"/>
        <w:rPr>
          <w:lang w:val="en-IN"/>
        </w:rPr>
      </w:pPr>
    </w:p>
    <w:p w:rsidR="00353990" w:rsidRPr="005022EF" w:rsidRDefault="00353990" w:rsidP="00B928B9">
      <w:pPr>
        <w:pStyle w:val="ListParagraph"/>
        <w:numPr>
          <w:ilvl w:val="0"/>
          <w:numId w:val="16"/>
        </w:numPr>
        <w:rPr>
          <w:u w:val="single"/>
          <w:lang w:val="en-IN"/>
        </w:rPr>
      </w:pPr>
      <w:r w:rsidRPr="005022EF">
        <w:rPr>
          <w:u w:val="single"/>
          <w:lang w:val="en-IN"/>
        </w:rPr>
        <w:t>role_has_permissions</w:t>
      </w:r>
    </w:p>
    <w:tbl>
      <w:tblPr>
        <w:tblStyle w:val="GridTable6ColorfulAccent1"/>
        <w:tblW w:w="0" w:type="auto"/>
        <w:tblLook w:val="04A0" w:firstRow="1" w:lastRow="0" w:firstColumn="1" w:lastColumn="0" w:noHBand="0" w:noVBand="1"/>
      </w:tblPr>
      <w:tblGrid>
        <w:gridCol w:w="3188"/>
        <w:gridCol w:w="2275"/>
        <w:gridCol w:w="2205"/>
        <w:gridCol w:w="2532"/>
      </w:tblGrid>
      <w:tr w:rsidR="00CC7E29" w:rsidTr="00CC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7E29" w:rsidRDefault="00CC7E29" w:rsidP="00E64F91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Column</w:t>
            </w:r>
          </w:p>
        </w:tc>
        <w:tc>
          <w:tcPr>
            <w:tcW w:w="0" w:type="auto"/>
            <w:hideMark/>
          </w:tcPr>
          <w:p w:rsidR="00CC7E29" w:rsidRDefault="00CC7E29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CC7E29" w:rsidRDefault="00CC7E29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CC7E29" w:rsidRDefault="00CC7E29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CC7E29" w:rsidTr="00CC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7E29" w:rsidRDefault="00CC7E29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permission_id</w:t>
            </w:r>
            <w:proofErr w:type="spellEnd"/>
          </w:p>
        </w:tc>
        <w:tc>
          <w:tcPr>
            <w:tcW w:w="0" w:type="auto"/>
            <w:hideMark/>
          </w:tcPr>
          <w:p w:rsidR="00CC7E29" w:rsidRDefault="00CC7E29" w:rsidP="00CC7E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CC7E29" w:rsidRDefault="00CC7E29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CC7E29" w:rsidRDefault="00CC7E29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CC7E29" w:rsidTr="00CC7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7E29" w:rsidRDefault="00CC7E29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role_id</w:t>
            </w:r>
            <w:proofErr w:type="spellEnd"/>
          </w:p>
        </w:tc>
        <w:tc>
          <w:tcPr>
            <w:tcW w:w="0" w:type="auto"/>
            <w:hideMark/>
          </w:tcPr>
          <w:p w:rsidR="00CC7E29" w:rsidRDefault="00CC7E29" w:rsidP="00CC7E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CC7E29" w:rsidRDefault="00CC7E29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CC7E29" w:rsidRDefault="00CC7E29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CC7E29" w:rsidRDefault="00CC7E29" w:rsidP="00CC7E29">
      <w:pPr>
        <w:rPr>
          <w:lang w:val="en-IN"/>
        </w:rPr>
      </w:pPr>
    </w:p>
    <w:p w:rsidR="0022660E" w:rsidRDefault="00CC7E29" w:rsidP="00BE6F24">
      <w:pPr>
        <w:pStyle w:val="ListParagraph"/>
        <w:numPr>
          <w:ilvl w:val="0"/>
          <w:numId w:val="16"/>
        </w:numPr>
        <w:rPr>
          <w:u w:val="single"/>
          <w:lang w:val="en-IN"/>
        </w:rPr>
      </w:pPr>
      <w:proofErr w:type="spellStart"/>
      <w:r w:rsidRPr="00D971CF">
        <w:rPr>
          <w:u w:val="single"/>
          <w:lang w:val="en-IN"/>
        </w:rPr>
        <w:t>students_master</w:t>
      </w:r>
      <w:proofErr w:type="spellEnd"/>
    </w:p>
    <w:tbl>
      <w:tblPr>
        <w:tblStyle w:val="GridTable6ColorfulAccent1"/>
        <w:tblW w:w="0" w:type="auto"/>
        <w:tblLook w:val="04A0" w:firstRow="1" w:lastRow="0" w:firstColumn="1" w:lastColumn="0" w:noHBand="0" w:noVBand="1"/>
      </w:tblPr>
      <w:tblGrid>
        <w:gridCol w:w="2952"/>
        <w:gridCol w:w="2275"/>
        <w:gridCol w:w="2205"/>
        <w:gridCol w:w="2532"/>
      </w:tblGrid>
      <w:tr w:rsidR="00DF0D32" w:rsidTr="00DF0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0D32" w:rsidRDefault="00DF0D32" w:rsidP="00E64F91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Column</w:t>
            </w:r>
          </w:p>
        </w:tc>
        <w:tc>
          <w:tcPr>
            <w:tcW w:w="0" w:type="auto"/>
            <w:hideMark/>
          </w:tcPr>
          <w:p w:rsidR="00DF0D32" w:rsidRDefault="00DF0D32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DF0D32" w:rsidRDefault="00DF0D32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DF0D32" w:rsidRDefault="00DF0D32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DF0D32" w:rsidTr="00DF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0D32" w:rsidRDefault="00DF0D32" w:rsidP="00E64F91">
            <w:pPr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DF0D32" w:rsidRDefault="00DF0D32" w:rsidP="00DF0D3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DF0D32" w:rsidRDefault="00DF0D32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F0D32" w:rsidRDefault="00DF0D32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DF0D32" w:rsidTr="00DF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0D32" w:rsidRDefault="00DF0D32" w:rsidP="00E64F91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hideMark/>
          </w:tcPr>
          <w:p w:rsidR="00DF0D32" w:rsidRDefault="00DF0D32" w:rsidP="00DF0D3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hideMark/>
          </w:tcPr>
          <w:p w:rsidR="00DF0D32" w:rsidRDefault="00DF0D32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F0D32" w:rsidRDefault="00DF0D32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DF0D32" w:rsidTr="00DF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0D32" w:rsidRDefault="00DF0D32" w:rsidP="00E64F91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hideMark/>
          </w:tcPr>
          <w:p w:rsidR="00DF0D32" w:rsidRDefault="00DF0D32" w:rsidP="00DF0D3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(191)</w:t>
            </w:r>
          </w:p>
        </w:tc>
        <w:tc>
          <w:tcPr>
            <w:tcW w:w="0" w:type="auto"/>
            <w:hideMark/>
          </w:tcPr>
          <w:p w:rsidR="00DF0D32" w:rsidRDefault="00DF0D32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F0D32" w:rsidRDefault="00DF0D32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DF0D32" w:rsidTr="00DF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0D32" w:rsidRDefault="00DF0D32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streem</w:t>
            </w:r>
            <w:proofErr w:type="spellEnd"/>
          </w:p>
        </w:tc>
        <w:tc>
          <w:tcPr>
            <w:tcW w:w="0" w:type="auto"/>
            <w:hideMark/>
          </w:tcPr>
          <w:p w:rsidR="00DF0D32" w:rsidRDefault="00DF0D32" w:rsidP="00DF0D3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DF0D32" w:rsidRDefault="00DF0D32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F0D32" w:rsidRDefault="00DF0D32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DF0D32" w:rsidTr="00DF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0D32" w:rsidRDefault="00DF0D32" w:rsidP="00E64F91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batch</w:t>
            </w:r>
          </w:p>
        </w:tc>
        <w:tc>
          <w:tcPr>
            <w:tcW w:w="0" w:type="auto"/>
            <w:hideMark/>
          </w:tcPr>
          <w:p w:rsidR="00DF0D32" w:rsidRDefault="00DF0D32" w:rsidP="00DF0D3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DF0D32" w:rsidRDefault="00DF0D32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F0D32" w:rsidRDefault="00DF0D32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DF0D32" w:rsidTr="00DF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0D32" w:rsidRDefault="00DF0D32" w:rsidP="00E64F91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division</w:t>
            </w:r>
          </w:p>
        </w:tc>
        <w:tc>
          <w:tcPr>
            <w:tcW w:w="0" w:type="auto"/>
            <w:hideMark/>
          </w:tcPr>
          <w:p w:rsidR="00DF0D32" w:rsidRDefault="00DF0D32" w:rsidP="00DF0D3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DF0D32" w:rsidRDefault="00DF0D32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F0D32" w:rsidRDefault="00DF0D32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DF0D32" w:rsidTr="00DF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0D32" w:rsidRDefault="00DF0D32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:rsidR="00DF0D32" w:rsidRDefault="00DF0D32" w:rsidP="00DF0D3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hideMark/>
          </w:tcPr>
          <w:p w:rsidR="00DF0D32" w:rsidRDefault="00DF0D32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DF0D32" w:rsidRDefault="00DF0D32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DF0D32" w:rsidTr="00DF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0D32" w:rsidRDefault="00DF0D32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:rsidR="00DF0D32" w:rsidRDefault="00DF0D32" w:rsidP="00DF0D3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hideMark/>
          </w:tcPr>
          <w:p w:rsidR="00DF0D32" w:rsidRDefault="00DF0D32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DF0D32" w:rsidRDefault="00DF0D32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CE7174" w:rsidRDefault="00CE7174" w:rsidP="00DF0D32">
      <w:pPr>
        <w:pStyle w:val="ListParagraph"/>
        <w:rPr>
          <w:u w:val="single"/>
          <w:lang w:val="en-IN"/>
        </w:rPr>
      </w:pPr>
    </w:p>
    <w:p w:rsidR="005B071D" w:rsidRDefault="00CE7174" w:rsidP="00CE7174">
      <w:pPr>
        <w:pStyle w:val="ListParagraph"/>
        <w:numPr>
          <w:ilvl w:val="0"/>
          <w:numId w:val="16"/>
        </w:numPr>
        <w:rPr>
          <w:u w:val="single"/>
          <w:lang w:val="en-IN"/>
        </w:rPr>
      </w:pPr>
      <w:r w:rsidRPr="00677F91">
        <w:rPr>
          <w:rFonts w:eastAsia="Times New Roman"/>
          <w:u w:val="single"/>
          <w:lang w:val="en-IN"/>
        </w:rPr>
        <w:t>users</w:t>
      </w:r>
    </w:p>
    <w:tbl>
      <w:tblPr>
        <w:tblStyle w:val="GridTable6ColorfulAccent1"/>
        <w:tblW w:w="0" w:type="auto"/>
        <w:tblLayout w:type="fixed"/>
        <w:tblLook w:val="04A0" w:firstRow="1" w:lastRow="0" w:firstColumn="1" w:lastColumn="0" w:noHBand="0" w:noVBand="1"/>
      </w:tblPr>
      <w:tblGrid>
        <w:gridCol w:w="3459"/>
        <w:gridCol w:w="2499"/>
        <w:gridCol w:w="1870"/>
        <w:gridCol w:w="2468"/>
      </w:tblGrid>
      <w:tr w:rsidR="005B071D" w:rsidTr="00675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  <w:hideMark/>
          </w:tcPr>
          <w:p w:rsidR="005B071D" w:rsidRDefault="005B071D" w:rsidP="00E64F91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Column</w:t>
            </w:r>
          </w:p>
        </w:tc>
        <w:tc>
          <w:tcPr>
            <w:tcW w:w="2499" w:type="dxa"/>
            <w:hideMark/>
          </w:tcPr>
          <w:p w:rsidR="005B071D" w:rsidRDefault="005B071D" w:rsidP="00E64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1870" w:type="dxa"/>
            <w:hideMark/>
          </w:tcPr>
          <w:p w:rsidR="005B071D" w:rsidRDefault="005B071D" w:rsidP="0067521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2468" w:type="dxa"/>
            <w:hideMark/>
          </w:tcPr>
          <w:p w:rsidR="005B071D" w:rsidRDefault="005B071D" w:rsidP="0067521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bookmarkStart w:id="0" w:name="_GoBack"/>
            <w:bookmarkEnd w:id="0"/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B071D" w:rsidTr="00675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  <w:hideMark/>
          </w:tcPr>
          <w:p w:rsidR="005B071D" w:rsidRDefault="005B071D" w:rsidP="00E64F91">
            <w:pPr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2499" w:type="dxa"/>
            <w:hideMark/>
          </w:tcPr>
          <w:p w:rsidR="005B071D" w:rsidRDefault="005B071D" w:rsidP="005B071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870" w:type="dxa"/>
            <w:hideMark/>
          </w:tcPr>
          <w:p w:rsidR="005B071D" w:rsidRDefault="005B071D" w:rsidP="0067521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468" w:type="dxa"/>
            <w:hideMark/>
          </w:tcPr>
          <w:p w:rsidR="005B071D" w:rsidRDefault="005B071D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5B071D" w:rsidTr="00675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  <w:hideMark/>
          </w:tcPr>
          <w:p w:rsidR="005B071D" w:rsidRDefault="005B071D" w:rsidP="00E64F91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2499" w:type="dxa"/>
            <w:hideMark/>
          </w:tcPr>
          <w:p w:rsidR="005B071D" w:rsidRDefault="00AF4643" w:rsidP="005B071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(191)</w:t>
            </w:r>
          </w:p>
        </w:tc>
        <w:tc>
          <w:tcPr>
            <w:tcW w:w="1870" w:type="dxa"/>
            <w:hideMark/>
          </w:tcPr>
          <w:p w:rsidR="005B071D" w:rsidRDefault="005B071D" w:rsidP="0067521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468" w:type="dxa"/>
            <w:hideMark/>
          </w:tcPr>
          <w:p w:rsidR="005B071D" w:rsidRDefault="005B071D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5B071D" w:rsidTr="00675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  <w:hideMark/>
          </w:tcPr>
          <w:p w:rsidR="005B071D" w:rsidRDefault="005B071D" w:rsidP="00E64F91">
            <w:pPr>
              <w:rPr>
                <w:rFonts w:eastAsia="Times New Roman"/>
                <w:szCs w:val="24"/>
              </w:rPr>
            </w:pPr>
            <w:r>
              <w:rPr>
                <w:rStyle w:val="Strong"/>
                <w:rFonts w:eastAsia="Times New Roman"/>
              </w:rPr>
              <w:t>email</w:t>
            </w:r>
          </w:p>
        </w:tc>
        <w:tc>
          <w:tcPr>
            <w:tcW w:w="2499" w:type="dxa"/>
            <w:hideMark/>
          </w:tcPr>
          <w:p w:rsidR="005B071D" w:rsidRDefault="005B071D" w:rsidP="005B071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(191)</w:t>
            </w:r>
          </w:p>
        </w:tc>
        <w:tc>
          <w:tcPr>
            <w:tcW w:w="1870" w:type="dxa"/>
            <w:hideMark/>
          </w:tcPr>
          <w:p w:rsidR="005B071D" w:rsidRDefault="00675217" w:rsidP="0067521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</w:t>
            </w:r>
            <w:r w:rsidR="005B071D">
              <w:rPr>
                <w:rFonts w:eastAsia="Times New Roman"/>
              </w:rPr>
              <w:t>o</w:t>
            </w:r>
          </w:p>
        </w:tc>
        <w:tc>
          <w:tcPr>
            <w:tcW w:w="2468" w:type="dxa"/>
            <w:hideMark/>
          </w:tcPr>
          <w:p w:rsidR="005B071D" w:rsidRDefault="005B071D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5B071D" w:rsidTr="00675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  <w:hideMark/>
          </w:tcPr>
          <w:p w:rsidR="005B071D" w:rsidRDefault="005B071D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email_verified_at</w:t>
            </w:r>
            <w:proofErr w:type="spellEnd"/>
          </w:p>
        </w:tc>
        <w:tc>
          <w:tcPr>
            <w:tcW w:w="2499" w:type="dxa"/>
            <w:hideMark/>
          </w:tcPr>
          <w:p w:rsidR="005B071D" w:rsidRDefault="005B071D" w:rsidP="005B071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1870" w:type="dxa"/>
            <w:hideMark/>
          </w:tcPr>
          <w:p w:rsidR="005B071D" w:rsidRDefault="005B071D" w:rsidP="0067521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468" w:type="dxa"/>
            <w:hideMark/>
          </w:tcPr>
          <w:p w:rsidR="005B071D" w:rsidRDefault="005B071D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B071D" w:rsidTr="00675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  <w:hideMark/>
          </w:tcPr>
          <w:p w:rsidR="005B071D" w:rsidRDefault="005B071D" w:rsidP="00E64F91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2499" w:type="dxa"/>
            <w:hideMark/>
          </w:tcPr>
          <w:p w:rsidR="005B071D" w:rsidRDefault="005B071D" w:rsidP="005B071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(191)</w:t>
            </w:r>
          </w:p>
        </w:tc>
        <w:tc>
          <w:tcPr>
            <w:tcW w:w="1870" w:type="dxa"/>
            <w:hideMark/>
          </w:tcPr>
          <w:p w:rsidR="005B071D" w:rsidRDefault="005B071D" w:rsidP="0067521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468" w:type="dxa"/>
            <w:hideMark/>
          </w:tcPr>
          <w:p w:rsidR="005B071D" w:rsidRDefault="005B071D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5B071D" w:rsidTr="00675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  <w:hideMark/>
          </w:tcPr>
          <w:p w:rsidR="005B071D" w:rsidRDefault="005B071D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remember_token</w:t>
            </w:r>
            <w:proofErr w:type="spellEnd"/>
          </w:p>
        </w:tc>
        <w:tc>
          <w:tcPr>
            <w:tcW w:w="2499" w:type="dxa"/>
            <w:hideMark/>
          </w:tcPr>
          <w:p w:rsidR="005B071D" w:rsidRDefault="005B071D" w:rsidP="005B071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870" w:type="dxa"/>
            <w:hideMark/>
          </w:tcPr>
          <w:p w:rsidR="005B071D" w:rsidRDefault="005B071D" w:rsidP="0067521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468" w:type="dxa"/>
            <w:hideMark/>
          </w:tcPr>
          <w:p w:rsidR="005B071D" w:rsidRDefault="005B071D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B071D" w:rsidTr="00675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  <w:hideMark/>
          </w:tcPr>
          <w:p w:rsidR="005B071D" w:rsidRDefault="005B071D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created_at</w:t>
            </w:r>
            <w:proofErr w:type="spellEnd"/>
          </w:p>
        </w:tc>
        <w:tc>
          <w:tcPr>
            <w:tcW w:w="2499" w:type="dxa"/>
            <w:hideMark/>
          </w:tcPr>
          <w:p w:rsidR="005B071D" w:rsidRDefault="005B071D" w:rsidP="005B071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1870" w:type="dxa"/>
            <w:hideMark/>
          </w:tcPr>
          <w:p w:rsidR="005B071D" w:rsidRDefault="005B071D" w:rsidP="0067521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468" w:type="dxa"/>
            <w:hideMark/>
          </w:tcPr>
          <w:p w:rsidR="005B071D" w:rsidRDefault="005B071D" w:rsidP="00E64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B071D" w:rsidTr="00675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  <w:hideMark/>
          </w:tcPr>
          <w:p w:rsidR="005B071D" w:rsidRDefault="005B071D" w:rsidP="00E64F91">
            <w:pPr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</w:rPr>
              <w:t>updated_at</w:t>
            </w:r>
            <w:proofErr w:type="spellEnd"/>
          </w:p>
        </w:tc>
        <w:tc>
          <w:tcPr>
            <w:tcW w:w="2499" w:type="dxa"/>
            <w:hideMark/>
          </w:tcPr>
          <w:p w:rsidR="005B071D" w:rsidRDefault="005B071D" w:rsidP="005B071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1870" w:type="dxa"/>
            <w:hideMark/>
          </w:tcPr>
          <w:p w:rsidR="005B071D" w:rsidRDefault="005B071D" w:rsidP="0067521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468" w:type="dxa"/>
            <w:hideMark/>
          </w:tcPr>
          <w:p w:rsidR="005B071D" w:rsidRDefault="005B071D" w:rsidP="00E6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DF0D32" w:rsidRPr="00677F91" w:rsidRDefault="00CE7174" w:rsidP="005B071D">
      <w:pPr>
        <w:pStyle w:val="ListParagraph"/>
        <w:rPr>
          <w:u w:val="single"/>
          <w:lang w:val="en-IN"/>
        </w:rPr>
      </w:pPr>
      <w:r w:rsidRPr="00677F91">
        <w:rPr>
          <w:u w:val="single"/>
          <w:lang w:val="en-IN"/>
        </w:rPr>
        <w:t xml:space="preserve"> </w:t>
      </w:r>
    </w:p>
    <w:p w:rsidR="00CE7174" w:rsidRDefault="00CE7174" w:rsidP="00DF0D32">
      <w:pPr>
        <w:pStyle w:val="ListParagraph"/>
        <w:rPr>
          <w:u w:val="single"/>
          <w:lang w:val="en-IN"/>
        </w:rPr>
      </w:pPr>
    </w:p>
    <w:p w:rsidR="00CE7174" w:rsidRPr="00D971CF" w:rsidRDefault="00CE7174" w:rsidP="00DF0D32">
      <w:pPr>
        <w:pStyle w:val="ListParagraph"/>
        <w:rPr>
          <w:u w:val="single"/>
          <w:lang w:val="en-IN"/>
        </w:rPr>
      </w:pPr>
    </w:p>
    <w:sectPr w:rsidR="00CE7174" w:rsidRPr="00D971CF" w:rsidSect="006B01E4">
      <w:footerReference w:type="default" r:id="rId18"/>
      <w:pgSz w:w="12240" w:h="15840" w:code="1"/>
      <w:pgMar w:top="1008" w:right="1080" w:bottom="2160" w:left="1080" w:header="720" w:footer="979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4E9" w:rsidRDefault="003664E9">
      <w:pPr>
        <w:spacing w:after="0" w:line="240" w:lineRule="auto"/>
      </w:pPr>
      <w:r>
        <w:separator/>
      </w:r>
    </w:p>
  </w:endnote>
  <w:endnote w:type="continuationSeparator" w:id="0">
    <w:p w:rsidR="003664E9" w:rsidRDefault="0036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1DE" w:rsidRDefault="00A201DE" w:rsidP="003F6329">
    <w:pPr>
      <w:pStyle w:val="Footer"/>
      <w:pBdr>
        <w:top w:val="single" w:sz="4" w:space="8" w:color="1FB1E6" w:themeColor="accent1"/>
      </w:pBdr>
      <w:tabs>
        <w:tab w:val="left" w:pos="591"/>
        <w:tab w:val="right" w:pos="10080"/>
      </w:tabs>
      <w:spacing w:before="360"/>
      <w:contextualSpacing/>
      <w:rPr>
        <w:noProof/>
        <w:color w:val="404040" w:themeColor="text1" w:themeTint="BF"/>
      </w:rPr>
    </w:pPr>
    <w:r w:rsidRPr="003F6329">
      <w:rPr>
        <w:noProof/>
        <w:color w:val="404040" w:themeColor="text1" w:themeTint="BF"/>
      </w:rPr>
      <w:t>Attendance</w:t>
    </w:r>
    <w:r>
      <w:rPr>
        <w:noProof/>
        <w:color w:val="404040" w:themeColor="text1" w:themeTint="BF"/>
      </w:rPr>
      <w:t xml:space="preserve"> </w:t>
    </w:r>
    <w:r w:rsidRPr="003F6329">
      <w:rPr>
        <w:noProof/>
        <w:color w:val="404040" w:themeColor="text1" w:themeTint="BF"/>
      </w:rPr>
      <w:t>System</w:t>
    </w:r>
    <w:r>
      <w:rPr>
        <w:noProof/>
        <w:color w:val="404040" w:themeColor="text1" w:themeTint="BF"/>
      </w:rPr>
      <w:t xml:space="preserve"> </w:t>
    </w:r>
    <w:r w:rsidRPr="003F6329">
      <w:rPr>
        <w:noProof/>
        <w:color w:val="404040" w:themeColor="text1" w:themeTint="BF"/>
      </w:rPr>
      <w:t>Using</w:t>
    </w:r>
    <w:r>
      <w:rPr>
        <w:noProof/>
        <w:color w:val="404040" w:themeColor="text1" w:themeTint="BF"/>
      </w:rPr>
      <w:t xml:space="preserve"> </w:t>
    </w:r>
    <w:r w:rsidRPr="003F6329">
      <w:rPr>
        <w:noProof/>
        <w:color w:val="404040" w:themeColor="text1" w:themeTint="BF"/>
      </w:rPr>
      <w:t>QR</w:t>
    </w:r>
    <w:r>
      <w:rPr>
        <w:noProof/>
        <w:color w:val="404040" w:themeColor="text1" w:themeTint="BF"/>
      </w:rPr>
      <w:t>-</w:t>
    </w:r>
    <w:r w:rsidRPr="003F6329">
      <w:rPr>
        <w:noProof/>
        <w:color w:val="404040" w:themeColor="text1" w:themeTint="BF"/>
      </w:rPr>
      <w:t>Code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675217">
      <w:rPr>
        <w:noProof/>
        <w:color w:val="404040" w:themeColor="text1" w:themeTint="BF"/>
      </w:rPr>
      <w:t>9</w:t>
    </w:r>
    <w:r>
      <w:rPr>
        <w:noProof/>
        <w:color w:val="404040" w:themeColor="text1" w:themeTint="BF"/>
      </w:rPr>
      <w:fldChar w:fldCharType="end"/>
    </w:r>
  </w:p>
  <w:p w:rsidR="00A201DE" w:rsidRDefault="00A201DE" w:rsidP="006B01E4">
    <w:pPr>
      <w:pStyle w:val="Footer"/>
      <w:tabs>
        <w:tab w:val="left" w:pos="9343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4E9" w:rsidRDefault="003664E9">
      <w:pPr>
        <w:spacing w:after="0" w:line="240" w:lineRule="auto"/>
      </w:pPr>
      <w:r>
        <w:separator/>
      </w:r>
    </w:p>
  </w:footnote>
  <w:footnote w:type="continuationSeparator" w:id="0">
    <w:p w:rsidR="003664E9" w:rsidRDefault="00366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3pt;height:11.3pt" o:bullet="t">
        <v:imagedata r:id="rId1" o:title="msoD544"/>
      </v:shape>
    </w:pict>
  </w:numPicBullet>
  <w:abstractNum w:abstractNumId="0">
    <w:nsid w:val="FFFFFF7C"/>
    <w:multiLevelType w:val="singleLevel"/>
    <w:tmpl w:val="FA52E0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0F2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002161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E2801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1FA8F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FC1B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C2CDE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3878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67C5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1CC5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23"/>
    <w:multiLevelType w:val="hybridMultilevel"/>
    <w:tmpl w:val="180115B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9D4310E"/>
    <w:multiLevelType w:val="hybridMultilevel"/>
    <w:tmpl w:val="5B2E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1C0DDB"/>
    <w:multiLevelType w:val="hybridMultilevel"/>
    <w:tmpl w:val="AA309D20"/>
    <w:lvl w:ilvl="0" w:tplc="46AC88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1D1960"/>
    <w:multiLevelType w:val="hybridMultilevel"/>
    <w:tmpl w:val="45AC35A8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>
    <w:nsid w:val="68C64168"/>
    <w:multiLevelType w:val="multilevel"/>
    <w:tmpl w:val="40090021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15">
    <w:nsid w:val="7F9B30FD"/>
    <w:multiLevelType w:val="hybridMultilevel"/>
    <w:tmpl w:val="23EEE86C"/>
    <w:lvl w:ilvl="0" w:tplc="BCE896E2">
      <w:start w:val="1"/>
      <w:numFmt w:val="bullet"/>
      <w:pStyle w:val="SubTitl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3"/>
  </w:num>
  <w:num w:numId="14">
    <w:abstractNumId w:val="10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486"/>
    <w:rsid w:val="00012AE1"/>
    <w:rsid w:val="00043604"/>
    <w:rsid w:val="000456BE"/>
    <w:rsid w:val="00051FA3"/>
    <w:rsid w:val="00051FC7"/>
    <w:rsid w:val="000B54C9"/>
    <w:rsid w:val="000C63F5"/>
    <w:rsid w:val="00122891"/>
    <w:rsid w:val="00152637"/>
    <w:rsid w:val="001A62AA"/>
    <w:rsid w:val="001E3ECD"/>
    <w:rsid w:val="001E4592"/>
    <w:rsid w:val="00212B8B"/>
    <w:rsid w:val="00220B51"/>
    <w:rsid w:val="00221CEA"/>
    <w:rsid w:val="002232E1"/>
    <w:rsid w:val="0022660E"/>
    <w:rsid w:val="00233897"/>
    <w:rsid w:val="002502B0"/>
    <w:rsid w:val="002739E1"/>
    <w:rsid w:val="00293D3B"/>
    <w:rsid w:val="002F13A4"/>
    <w:rsid w:val="0034129D"/>
    <w:rsid w:val="00341D64"/>
    <w:rsid w:val="00343F3F"/>
    <w:rsid w:val="00353990"/>
    <w:rsid w:val="0036390D"/>
    <w:rsid w:val="003664E9"/>
    <w:rsid w:val="003841D8"/>
    <w:rsid w:val="003A39D5"/>
    <w:rsid w:val="003F6329"/>
    <w:rsid w:val="00402E5B"/>
    <w:rsid w:val="00420EE8"/>
    <w:rsid w:val="00421751"/>
    <w:rsid w:val="00426825"/>
    <w:rsid w:val="00440AC6"/>
    <w:rsid w:val="00463E5F"/>
    <w:rsid w:val="004B6116"/>
    <w:rsid w:val="004C6365"/>
    <w:rsid w:val="004D4A37"/>
    <w:rsid w:val="005022EF"/>
    <w:rsid w:val="005068ED"/>
    <w:rsid w:val="00511841"/>
    <w:rsid w:val="005226F2"/>
    <w:rsid w:val="00527714"/>
    <w:rsid w:val="00552E02"/>
    <w:rsid w:val="00561BA0"/>
    <w:rsid w:val="005679B2"/>
    <w:rsid w:val="00596DAF"/>
    <w:rsid w:val="005B071D"/>
    <w:rsid w:val="005C2394"/>
    <w:rsid w:val="00664874"/>
    <w:rsid w:val="00675217"/>
    <w:rsid w:val="00677F91"/>
    <w:rsid w:val="00687E79"/>
    <w:rsid w:val="006B01E4"/>
    <w:rsid w:val="006F77A4"/>
    <w:rsid w:val="007074D0"/>
    <w:rsid w:val="0074728F"/>
    <w:rsid w:val="00765404"/>
    <w:rsid w:val="0076550F"/>
    <w:rsid w:val="00770EBF"/>
    <w:rsid w:val="007C35C2"/>
    <w:rsid w:val="00801685"/>
    <w:rsid w:val="00820429"/>
    <w:rsid w:val="0083110B"/>
    <w:rsid w:val="008565E1"/>
    <w:rsid w:val="00890F64"/>
    <w:rsid w:val="00892C97"/>
    <w:rsid w:val="008A234A"/>
    <w:rsid w:val="008B0639"/>
    <w:rsid w:val="008B6FA2"/>
    <w:rsid w:val="008D333F"/>
    <w:rsid w:val="008E6DD2"/>
    <w:rsid w:val="00920DF9"/>
    <w:rsid w:val="00972924"/>
    <w:rsid w:val="009B1564"/>
    <w:rsid w:val="009D60E8"/>
    <w:rsid w:val="009E459E"/>
    <w:rsid w:val="009E4711"/>
    <w:rsid w:val="00A201DE"/>
    <w:rsid w:val="00A20EC2"/>
    <w:rsid w:val="00A2480D"/>
    <w:rsid w:val="00A304A7"/>
    <w:rsid w:val="00A34C44"/>
    <w:rsid w:val="00A6303D"/>
    <w:rsid w:val="00A70A87"/>
    <w:rsid w:val="00A84E9B"/>
    <w:rsid w:val="00AC21FE"/>
    <w:rsid w:val="00AD6810"/>
    <w:rsid w:val="00AF4643"/>
    <w:rsid w:val="00B03917"/>
    <w:rsid w:val="00B21C59"/>
    <w:rsid w:val="00B808EB"/>
    <w:rsid w:val="00B928B9"/>
    <w:rsid w:val="00BD004C"/>
    <w:rsid w:val="00BD1BF3"/>
    <w:rsid w:val="00BE1F59"/>
    <w:rsid w:val="00BE64AA"/>
    <w:rsid w:val="00BE6F24"/>
    <w:rsid w:val="00C01D62"/>
    <w:rsid w:val="00C447D9"/>
    <w:rsid w:val="00C47E0B"/>
    <w:rsid w:val="00C61C62"/>
    <w:rsid w:val="00CC7E29"/>
    <w:rsid w:val="00CE7174"/>
    <w:rsid w:val="00D439A6"/>
    <w:rsid w:val="00D5148B"/>
    <w:rsid w:val="00D67ECD"/>
    <w:rsid w:val="00D971CF"/>
    <w:rsid w:val="00DB45B9"/>
    <w:rsid w:val="00DC6C63"/>
    <w:rsid w:val="00DF0004"/>
    <w:rsid w:val="00DF0D32"/>
    <w:rsid w:val="00E336BC"/>
    <w:rsid w:val="00E47714"/>
    <w:rsid w:val="00E622B6"/>
    <w:rsid w:val="00E66827"/>
    <w:rsid w:val="00E66FCF"/>
    <w:rsid w:val="00F05D39"/>
    <w:rsid w:val="00F06AC7"/>
    <w:rsid w:val="00F16486"/>
    <w:rsid w:val="00F17425"/>
    <w:rsid w:val="00F21EC8"/>
    <w:rsid w:val="00F25EBC"/>
    <w:rsid w:val="00F262F2"/>
    <w:rsid w:val="00F356B1"/>
    <w:rsid w:val="00F658D3"/>
    <w:rsid w:val="00FA1716"/>
    <w:rsid w:val="00FE5A16"/>
    <w:rsid w:val="00FF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F6E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" w:unhideWhenUsed="0" w:qFormat="1"/>
    <w:lsdException w:name="Closing" w:qFormat="1"/>
    <w:lsdException w:name="Signature" w:qFormat="1"/>
    <w:lsdException w:name="Default Paragraph Font" w:uiPriority="1"/>
    <w:lsdException w:name="Subtitle" w:uiPriority="19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59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F77A4"/>
    <w:pPr>
      <w:pBdr>
        <w:bottom w:val="thickThinLargeGap" w:sz="12" w:space="5" w:color="0D5975" w:themeColor="accent1" w:themeShade="80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6F77A4"/>
    <w:rPr>
      <w:rFonts w:asciiTheme="majorHAnsi" w:eastAsiaTheme="majorEastAsia" w:hAnsiTheme="majorHAnsi" w:cstheme="majorBidi"/>
      <w:caps/>
      <w:color w:val="0D5975" w:themeColor="accent1" w:themeShade="80"/>
      <w:kern w:val="28"/>
      <w:sz w:val="32"/>
      <w14:ligatures w14:val="none"/>
    </w:rPr>
  </w:style>
  <w:style w:type="paragraph" w:customStyle="1" w:styleId="ContactInfo">
    <w:name w:val="Contact Info"/>
    <w:basedOn w:val="Normal"/>
    <w:uiPriority w:val="2"/>
    <w:qFormat/>
    <w:rsid w:val="005C2394"/>
    <w:pPr>
      <w:spacing w:before="40" w:after="1400" w:line="240" w:lineRule="auto"/>
      <w:ind w:left="0" w:right="0"/>
      <w:contextualSpacing/>
    </w:pPr>
    <w:rPr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0456BE"/>
    <w:rPr>
      <w:b w:val="0"/>
      <w:bCs w:val="0"/>
      <w:color w:val="0D5975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qFormat/>
    <w:rsid w:val="001A62AA"/>
    <w:pPr>
      <w:spacing w:after="64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1A62AA"/>
  </w:style>
  <w:style w:type="paragraph" w:styleId="Date">
    <w:name w:val="Date"/>
    <w:basedOn w:val="Normal"/>
    <w:next w:val="Normal"/>
    <w:link w:val="DateChar"/>
    <w:uiPriority w:val="4"/>
    <w:qFormat/>
    <w:pPr>
      <w:spacing w:after="80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4"/>
    <w:rsid w:val="00801685"/>
  </w:style>
  <w:style w:type="paragraph" w:styleId="Header">
    <w:name w:val="header"/>
    <w:basedOn w:val="Normal"/>
    <w:link w:val="HeaderChar"/>
    <w:uiPriority w:val="99"/>
    <w:unhideWhenUsed/>
    <w:rsid w:val="00BD1BF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F3"/>
  </w:style>
  <w:style w:type="paragraph" w:styleId="Footer">
    <w:name w:val="footer"/>
    <w:basedOn w:val="Normal"/>
    <w:link w:val="FooterChar"/>
    <w:uiPriority w:val="99"/>
    <w:unhideWhenUsed/>
    <w:qFormat/>
    <w:rsid w:val="0076550F"/>
    <w:pPr>
      <w:pBdr>
        <w:between w:val="single" w:sz="8" w:space="5" w:color="0D5975" w:themeColor="accent1" w:themeShade="80"/>
      </w:pBdr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76550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E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68ED"/>
  </w:style>
  <w:style w:type="paragraph" w:styleId="BlockText">
    <w:name w:val="Block Text"/>
    <w:basedOn w:val="Normal"/>
    <w:uiPriority w:val="99"/>
    <w:semiHidden/>
    <w:unhideWhenUsed/>
    <w:rsid w:val="005068ED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1FB1E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068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8ED"/>
  </w:style>
  <w:style w:type="paragraph" w:styleId="BodyText2">
    <w:name w:val="Body Text 2"/>
    <w:basedOn w:val="Normal"/>
    <w:link w:val="BodyText2Char"/>
    <w:uiPriority w:val="99"/>
    <w:semiHidden/>
    <w:unhideWhenUsed/>
    <w:rsid w:val="005068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68ED"/>
  </w:style>
  <w:style w:type="paragraph" w:styleId="BodyText3">
    <w:name w:val="Body Text 3"/>
    <w:basedOn w:val="Normal"/>
    <w:link w:val="BodyText3Char"/>
    <w:uiPriority w:val="99"/>
    <w:semiHidden/>
    <w:unhideWhenUsed/>
    <w:rsid w:val="005068E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68E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68E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68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68E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68E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68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68E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8E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8E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C63F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8ED"/>
    <w:pPr>
      <w:spacing w:line="240" w:lineRule="auto"/>
    </w:pPr>
    <w:rPr>
      <w:i/>
      <w:iCs/>
      <w:color w:val="4B4B4B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68E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8E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8E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8E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68E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68E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68ED"/>
  </w:style>
  <w:style w:type="character" w:styleId="Emphasis">
    <w:name w:val="Emphasis"/>
    <w:basedOn w:val="DefaultParagraphFont"/>
    <w:uiPriority w:val="20"/>
    <w:semiHidden/>
    <w:unhideWhenUsed/>
    <w:qFormat/>
    <w:rsid w:val="005068E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68E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68E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68ED"/>
    <w:rPr>
      <w:color w:val="A053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68ED"/>
    <w:rPr>
      <w:szCs w:val="20"/>
    </w:rPr>
  </w:style>
  <w:style w:type="table" w:customStyle="1" w:styleId="GridTable1Light">
    <w:name w:val="Grid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Ind w:w="0" w:type="dxa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Ind w:w="0" w:type="dxa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Ind w:w="0" w:type="dxa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Ind w:w="0" w:type="dxa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Ind w:w="0" w:type="dxa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Ind w:w="0" w:type="dxa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Ind w:w="0" w:type="dxa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Ind w:w="0" w:type="dxa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Ind w:w="0" w:type="dxa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Ind w:w="0" w:type="dxa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56BE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BE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ED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E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E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068ED"/>
  </w:style>
  <w:style w:type="paragraph" w:styleId="HTMLAddress">
    <w:name w:val="HTML Address"/>
    <w:basedOn w:val="Normal"/>
    <w:link w:val="HTMLAddressChar"/>
    <w:uiPriority w:val="99"/>
    <w:semiHidden/>
    <w:unhideWhenUsed/>
    <w:rsid w:val="005068E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68E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68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68E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8E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68E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68E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68E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456BE"/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63F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0" w:right="0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63F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63F5"/>
    <w:rPr>
      <w:b/>
      <w:bCs/>
      <w:caps w:val="0"/>
      <w:smallCaps/>
      <w:color w:val="0D5975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68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Ind w:w="0" w:type="dxa"/>
      <w:tblBorders>
        <w:top w:val="single" w:sz="8" w:space="0" w:color="1FB1E6" w:themeColor="accent1"/>
        <w:bottom w:val="single" w:sz="8" w:space="0" w:color="1FB1E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Ind w:w="0" w:type="dxa"/>
      <w:tblBorders>
        <w:top w:val="single" w:sz="8" w:space="0" w:color="8FB931" w:themeColor="accent2"/>
        <w:bottom w:val="single" w:sz="8" w:space="0" w:color="8FB9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Ind w:w="0" w:type="dxa"/>
      <w:tblBorders>
        <w:top w:val="single" w:sz="8" w:space="0" w:color="F78303" w:themeColor="accent3"/>
        <w:bottom w:val="single" w:sz="8" w:space="0" w:color="F7830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Ind w:w="0" w:type="dxa"/>
      <w:tblBorders>
        <w:top w:val="single" w:sz="8" w:space="0" w:color="F0628B" w:themeColor="accent4"/>
        <w:bottom w:val="single" w:sz="8" w:space="0" w:color="F0628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Ind w:w="0" w:type="dxa"/>
      <w:tblBorders>
        <w:top w:val="single" w:sz="8" w:space="0" w:color="A053A5" w:themeColor="accent5"/>
        <w:bottom w:val="single" w:sz="8" w:space="0" w:color="A053A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Ind w:w="0" w:type="dxa"/>
      <w:tblBorders>
        <w:top w:val="single" w:sz="8" w:space="0" w:color="808080" w:themeColor="accent6"/>
        <w:bottom w:val="single" w:sz="8" w:space="0" w:color="808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68ED"/>
  </w:style>
  <w:style w:type="paragraph" w:styleId="List">
    <w:name w:val="List"/>
    <w:basedOn w:val="Normal"/>
    <w:uiPriority w:val="99"/>
    <w:semiHidden/>
    <w:unhideWhenUsed/>
    <w:rsid w:val="005068E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68E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68E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68E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68E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68E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68E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68E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68E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68E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68E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68E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68E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68E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68E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68E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68E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68E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68E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68E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68ED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Ind w:w="0" w:type="dxa"/>
      <w:tblBorders>
        <w:top w:val="single" w:sz="4" w:space="0" w:color="1FB1E6" w:themeColor="accent1"/>
        <w:bottom w:val="single" w:sz="4" w:space="0" w:color="1FB1E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Ind w:w="0" w:type="dxa"/>
      <w:tblBorders>
        <w:top w:val="single" w:sz="4" w:space="0" w:color="8FB931" w:themeColor="accent2"/>
        <w:bottom w:val="single" w:sz="4" w:space="0" w:color="8FB9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Ind w:w="0" w:type="dxa"/>
      <w:tblBorders>
        <w:top w:val="single" w:sz="4" w:space="0" w:color="F78303" w:themeColor="accent3"/>
        <w:bottom w:val="single" w:sz="4" w:space="0" w:color="F7830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Ind w:w="0" w:type="dxa"/>
      <w:tblBorders>
        <w:top w:val="single" w:sz="4" w:space="0" w:color="F0628B" w:themeColor="accent4"/>
        <w:bottom w:val="single" w:sz="4" w:space="0" w:color="F0628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Ind w:w="0" w:type="dxa"/>
      <w:tblBorders>
        <w:top w:val="single" w:sz="4" w:space="0" w:color="A053A5" w:themeColor="accent5"/>
        <w:bottom w:val="single" w:sz="4" w:space="0" w:color="A053A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Ind w:w="0" w:type="dxa"/>
      <w:tblBorders>
        <w:top w:val="single" w:sz="4" w:space="0" w:color="808080" w:themeColor="accent6"/>
        <w:bottom w:val="single" w:sz="4" w:space="0" w:color="808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68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68E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FB1E6" w:themeColor="accent1"/>
        <w:bottom w:val="single" w:sz="8" w:space="0" w:color="1FB1E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FB931" w:themeColor="accent2"/>
        <w:bottom w:val="single" w:sz="8" w:space="0" w:color="8FB9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303" w:themeColor="accent3"/>
        <w:bottom w:val="single" w:sz="8" w:space="0" w:color="F7830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628B" w:themeColor="accent4"/>
        <w:bottom w:val="single" w:sz="8" w:space="0" w:color="F0628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053A5" w:themeColor="accent5"/>
        <w:bottom w:val="single" w:sz="8" w:space="0" w:color="A053A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6"/>
        <w:bottom w:val="single" w:sz="8" w:space="0" w:color="808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68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68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68ED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5068E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68E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68ED"/>
  </w:style>
  <w:style w:type="character" w:styleId="PageNumber">
    <w:name w:val="page number"/>
    <w:basedOn w:val="DefaultParagraphFont"/>
    <w:uiPriority w:val="99"/>
    <w:semiHidden/>
    <w:unhideWhenUsed/>
    <w:rsid w:val="005068ED"/>
  </w:style>
  <w:style w:type="table" w:customStyle="1" w:styleId="PlainTable1">
    <w:name w:val="Plain Table 1"/>
    <w:basedOn w:val="TableNormal"/>
    <w:uiPriority w:val="41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68E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C63F5"/>
    <w:pPr>
      <w:spacing w:before="200" w:after="160"/>
      <w:ind w:left="0" w:righ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C63F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068ED"/>
  </w:style>
  <w:style w:type="character" w:customStyle="1" w:styleId="SalutationChar">
    <w:name w:val="Salutation Char"/>
    <w:basedOn w:val="DefaultParagraphFont"/>
    <w:link w:val="Salutation"/>
    <w:uiPriority w:val="5"/>
    <w:rsid w:val="00801685"/>
  </w:style>
  <w:style w:type="paragraph" w:styleId="Signature">
    <w:name w:val="Signature"/>
    <w:basedOn w:val="Normal"/>
    <w:next w:val="Normal"/>
    <w:link w:val="SignatureChar"/>
    <w:uiPriority w:val="7"/>
    <w:qFormat/>
    <w:rsid w:val="001A62AA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1A62AA"/>
  </w:style>
  <w:style w:type="paragraph" w:styleId="Subtitle0">
    <w:name w:val="Subtitle"/>
    <w:basedOn w:val="Normal"/>
    <w:link w:val="SubtitleChar"/>
    <w:uiPriority w:val="19"/>
    <w:semiHidden/>
    <w:unhideWhenUsed/>
    <w:qFormat/>
    <w:rsid w:val="005C2394"/>
    <w:pPr>
      <w:numPr>
        <w:ilvl w:val="1"/>
      </w:numPr>
      <w:spacing w:after="160"/>
      <w:ind w:left="792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9"/>
    <w:semiHidden/>
    <w:rsid w:val="005C239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68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68E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68E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68E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68E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68E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68E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68E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68E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68E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06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68E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5068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068E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68E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68E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68E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68E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68E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68ED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68E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68E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68E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68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068E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68E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68E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68ED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68E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68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68E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68E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68E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68E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68E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68E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68E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56BE"/>
    <w:pPr>
      <w:outlineLvl w:val="9"/>
    </w:pPr>
    <w:rPr>
      <w:kern w:val="0"/>
    </w:rPr>
  </w:style>
  <w:style w:type="paragraph" w:customStyle="1" w:styleId="SubTitle">
    <w:name w:val="Sub Title"/>
    <w:basedOn w:val="BodyText"/>
    <w:link w:val="SubTitleChar0"/>
    <w:qFormat/>
    <w:rsid w:val="00D5148B"/>
    <w:pPr>
      <w:numPr>
        <w:numId w:val="11"/>
      </w:numPr>
      <w:spacing w:before="120" w:after="240" w:line="240" w:lineRule="auto"/>
      <w:ind w:left="360"/>
    </w:pPr>
    <w:rPr>
      <w:b/>
      <w:u w:val="single"/>
    </w:rPr>
  </w:style>
  <w:style w:type="character" w:customStyle="1" w:styleId="SubTitleChar0">
    <w:name w:val="Sub Title Char"/>
    <w:basedOn w:val="FooterChar"/>
    <w:link w:val="SubTitle"/>
    <w:rsid w:val="00D5148B"/>
    <w:rPr>
      <w:rFonts w:ascii="Calibri" w:hAnsi="Calibri"/>
      <w:b/>
      <w:color w:val="595959" w:themeColor="text1" w:themeTint="A6"/>
      <w:sz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" w:unhideWhenUsed="0" w:qFormat="1"/>
    <w:lsdException w:name="Closing" w:qFormat="1"/>
    <w:lsdException w:name="Signature" w:qFormat="1"/>
    <w:lsdException w:name="Default Paragraph Font" w:uiPriority="1"/>
    <w:lsdException w:name="Subtitle" w:uiPriority="19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59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F77A4"/>
    <w:pPr>
      <w:pBdr>
        <w:bottom w:val="thickThinLargeGap" w:sz="12" w:space="5" w:color="0D5975" w:themeColor="accent1" w:themeShade="80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6F77A4"/>
    <w:rPr>
      <w:rFonts w:asciiTheme="majorHAnsi" w:eastAsiaTheme="majorEastAsia" w:hAnsiTheme="majorHAnsi" w:cstheme="majorBidi"/>
      <w:caps/>
      <w:color w:val="0D5975" w:themeColor="accent1" w:themeShade="80"/>
      <w:kern w:val="28"/>
      <w:sz w:val="32"/>
      <w14:ligatures w14:val="none"/>
    </w:rPr>
  </w:style>
  <w:style w:type="paragraph" w:customStyle="1" w:styleId="ContactInfo">
    <w:name w:val="Contact Info"/>
    <w:basedOn w:val="Normal"/>
    <w:uiPriority w:val="2"/>
    <w:qFormat/>
    <w:rsid w:val="005C2394"/>
    <w:pPr>
      <w:spacing w:before="40" w:after="1400" w:line="240" w:lineRule="auto"/>
      <w:ind w:left="0" w:right="0"/>
      <w:contextualSpacing/>
    </w:pPr>
    <w:rPr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0456BE"/>
    <w:rPr>
      <w:b w:val="0"/>
      <w:bCs w:val="0"/>
      <w:color w:val="0D5975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qFormat/>
    <w:rsid w:val="001A62AA"/>
    <w:pPr>
      <w:spacing w:after="64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1A62AA"/>
  </w:style>
  <w:style w:type="paragraph" w:styleId="Date">
    <w:name w:val="Date"/>
    <w:basedOn w:val="Normal"/>
    <w:next w:val="Normal"/>
    <w:link w:val="DateChar"/>
    <w:uiPriority w:val="4"/>
    <w:qFormat/>
    <w:pPr>
      <w:spacing w:after="80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4"/>
    <w:rsid w:val="00801685"/>
  </w:style>
  <w:style w:type="paragraph" w:styleId="Header">
    <w:name w:val="header"/>
    <w:basedOn w:val="Normal"/>
    <w:link w:val="HeaderChar"/>
    <w:uiPriority w:val="99"/>
    <w:unhideWhenUsed/>
    <w:rsid w:val="00BD1BF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F3"/>
  </w:style>
  <w:style w:type="paragraph" w:styleId="Footer">
    <w:name w:val="footer"/>
    <w:basedOn w:val="Normal"/>
    <w:link w:val="FooterChar"/>
    <w:uiPriority w:val="99"/>
    <w:unhideWhenUsed/>
    <w:qFormat/>
    <w:rsid w:val="0076550F"/>
    <w:pPr>
      <w:pBdr>
        <w:between w:val="single" w:sz="8" w:space="5" w:color="0D5975" w:themeColor="accent1" w:themeShade="80"/>
      </w:pBdr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76550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E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68ED"/>
  </w:style>
  <w:style w:type="paragraph" w:styleId="BlockText">
    <w:name w:val="Block Text"/>
    <w:basedOn w:val="Normal"/>
    <w:uiPriority w:val="99"/>
    <w:semiHidden/>
    <w:unhideWhenUsed/>
    <w:rsid w:val="005068ED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1FB1E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068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8ED"/>
  </w:style>
  <w:style w:type="paragraph" w:styleId="BodyText2">
    <w:name w:val="Body Text 2"/>
    <w:basedOn w:val="Normal"/>
    <w:link w:val="BodyText2Char"/>
    <w:uiPriority w:val="99"/>
    <w:semiHidden/>
    <w:unhideWhenUsed/>
    <w:rsid w:val="005068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68ED"/>
  </w:style>
  <w:style w:type="paragraph" w:styleId="BodyText3">
    <w:name w:val="Body Text 3"/>
    <w:basedOn w:val="Normal"/>
    <w:link w:val="BodyText3Char"/>
    <w:uiPriority w:val="99"/>
    <w:semiHidden/>
    <w:unhideWhenUsed/>
    <w:rsid w:val="005068E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68E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68E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68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68E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68E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68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68E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8E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8E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C63F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8ED"/>
    <w:pPr>
      <w:spacing w:line="240" w:lineRule="auto"/>
    </w:pPr>
    <w:rPr>
      <w:i/>
      <w:iCs/>
      <w:color w:val="4B4B4B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68E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8E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8E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8E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68E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68E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68ED"/>
  </w:style>
  <w:style w:type="character" w:styleId="Emphasis">
    <w:name w:val="Emphasis"/>
    <w:basedOn w:val="DefaultParagraphFont"/>
    <w:uiPriority w:val="20"/>
    <w:semiHidden/>
    <w:unhideWhenUsed/>
    <w:qFormat/>
    <w:rsid w:val="005068E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68E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68E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68ED"/>
    <w:rPr>
      <w:color w:val="A053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68ED"/>
    <w:rPr>
      <w:szCs w:val="20"/>
    </w:rPr>
  </w:style>
  <w:style w:type="table" w:customStyle="1" w:styleId="GridTable1Light">
    <w:name w:val="Grid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Ind w:w="0" w:type="dxa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Ind w:w="0" w:type="dxa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Ind w:w="0" w:type="dxa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Ind w:w="0" w:type="dxa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Ind w:w="0" w:type="dxa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Ind w:w="0" w:type="dxa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Ind w:w="0" w:type="dxa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Ind w:w="0" w:type="dxa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Ind w:w="0" w:type="dxa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Ind w:w="0" w:type="dxa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56BE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BE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ED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E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E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068ED"/>
  </w:style>
  <w:style w:type="paragraph" w:styleId="HTMLAddress">
    <w:name w:val="HTML Address"/>
    <w:basedOn w:val="Normal"/>
    <w:link w:val="HTMLAddressChar"/>
    <w:uiPriority w:val="99"/>
    <w:semiHidden/>
    <w:unhideWhenUsed/>
    <w:rsid w:val="005068E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68E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68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68E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8E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68E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68E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68E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456BE"/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63F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0" w:right="0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63F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63F5"/>
    <w:rPr>
      <w:b/>
      <w:bCs/>
      <w:caps w:val="0"/>
      <w:smallCaps/>
      <w:color w:val="0D5975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68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Ind w:w="0" w:type="dxa"/>
      <w:tblBorders>
        <w:top w:val="single" w:sz="8" w:space="0" w:color="1FB1E6" w:themeColor="accent1"/>
        <w:bottom w:val="single" w:sz="8" w:space="0" w:color="1FB1E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Ind w:w="0" w:type="dxa"/>
      <w:tblBorders>
        <w:top w:val="single" w:sz="8" w:space="0" w:color="8FB931" w:themeColor="accent2"/>
        <w:bottom w:val="single" w:sz="8" w:space="0" w:color="8FB9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Ind w:w="0" w:type="dxa"/>
      <w:tblBorders>
        <w:top w:val="single" w:sz="8" w:space="0" w:color="F78303" w:themeColor="accent3"/>
        <w:bottom w:val="single" w:sz="8" w:space="0" w:color="F7830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Ind w:w="0" w:type="dxa"/>
      <w:tblBorders>
        <w:top w:val="single" w:sz="8" w:space="0" w:color="F0628B" w:themeColor="accent4"/>
        <w:bottom w:val="single" w:sz="8" w:space="0" w:color="F0628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Ind w:w="0" w:type="dxa"/>
      <w:tblBorders>
        <w:top w:val="single" w:sz="8" w:space="0" w:color="A053A5" w:themeColor="accent5"/>
        <w:bottom w:val="single" w:sz="8" w:space="0" w:color="A053A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Ind w:w="0" w:type="dxa"/>
      <w:tblBorders>
        <w:top w:val="single" w:sz="8" w:space="0" w:color="808080" w:themeColor="accent6"/>
        <w:bottom w:val="single" w:sz="8" w:space="0" w:color="808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68ED"/>
  </w:style>
  <w:style w:type="paragraph" w:styleId="List">
    <w:name w:val="List"/>
    <w:basedOn w:val="Normal"/>
    <w:uiPriority w:val="99"/>
    <w:semiHidden/>
    <w:unhideWhenUsed/>
    <w:rsid w:val="005068E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68E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68E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68E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68E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68E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68E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68E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68E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68E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68E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68E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68E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68E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68E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68E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68E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68E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68E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68E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68ED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Ind w:w="0" w:type="dxa"/>
      <w:tblBorders>
        <w:top w:val="single" w:sz="4" w:space="0" w:color="1FB1E6" w:themeColor="accent1"/>
        <w:bottom w:val="single" w:sz="4" w:space="0" w:color="1FB1E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Ind w:w="0" w:type="dxa"/>
      <w:tblBorders>
        <w:top w:val="single" w:sz="4" w:space="0" w:color="8FB931" w:themeColor="accent2"/>
        <w:bottom w:val="single" w:sz="4" w:space="0" w:color="8FB9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Ind w:w="0" w:type="dxa"/>
      <w:tblBorders>
        <w:top w:val="single" w:sz="4" w:space="0" w:color="F78303" w:themeColor="accent3"/>
        <w:bottom w:val="single" w:sz="4" w:space="0" w:color="F7830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Ind w:w="0" w:type="dxa"/>
      <w:tblBorders>
        <w:top w:val="single" w:sz="4" w:space="0" w:color="F0628B" w:themeColor="accent4"/>
        <w:bottom w:val="single" w:sz="4" w:space="0" w:color="F0628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Ind w:w="0" w:type="dxa"/>
      <w:tblBorders>
        <w:top w:val="single" w:sz="4" w:space="0" w:color="A053A5" w:themeColor="accent5"/>
        <w:bottom w:val="single" w:sz="4" w:space="0" w:color="A053A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Ind w:w="0" w:type="dxa"/>
      <w:tblBorders>
        <w:top w:val="single" w:sz="4" w:space="0" w:color="808080" w:themeColor="accent6"/>
        <w:bottom w:val="single" w:sz="4" w:space="0" w:color="808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68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68E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FB1E6" w:themeColor="accent1"/>
        <w:bottom w:val="single" w:sz="8" w:space="0" w:color="1FB1E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FB931" w:themeColor="accent2"/>
        <w:bottom w:val="single" w:sz="8" w:space="0" w:color="8FB9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303" w:themeColor="accent3"/>
        <w:bottom w:val="single" w:sz="8" w:space="0" w:color="F7830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628B" w:themeColor="accent4"/>
        <w:bottom w:val="single" w:sz="8" w:space="0" w:color="F0628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053A5" w:themeColor="accent5"/>
        <w:bottom w:val="single" w:sz="8" w:space="0" w:color="A053A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6"/>
        <w:bottom w:val="single" w:sz="8" w:space="0" w:color="808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68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68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68ED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5068E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68E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68ED"/>
  </w:style>
  <w:style w:type="character" w:styleId="PageNumber">
    <w:name w:val="page number"/>
    <w:basedOn w:val="DefaultParagraphFont"/>
    <w:uiPriority w:val="99"/>
    <w:semiHidden/>
    <w:unhideWhenUsed/>
    <w:rsid w:val="005068ED"/>
  </w:style>
  <w:style w:type="table" w:customStyle="1" w:styleId="PlainTable1">
    <w:name w:val="Plain Table 1"/>
    <w:basedOn w:val="TableNormal"/>
    <w:uiPriority w:val="41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06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068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68E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C63F5"/>
    <w:pPr>
      <w:spacing w:before="200" w:after="160"/>
      <w:ind w:left="0" w:righ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C63F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068ED"/>
  </w:style>
  <w:style w:type="character" w:customStyle="1" w:styleId="SalutationChar">
    <w:name w:val="Salutation Char"/>
    <w:basedOn w:val="DefaultParagraphFont"/>
    <w:link w:val="Salutation"/>
    <w:uiPriority w:val="5"/>
    <w:rsid w:val="00801685"/>
  </w:style>
  <w:style w:type="paragraph" w:styleId="Signature">
    <w:name w:val="Signature"/>
    <w:basedOn w:val="Normal"/>
    <w:next w:val="Normal"/>
    <w:link w:val="SignatureChar"/>
    <w:uiPriority w:val="7"/>
    <w:qFormat/>
    <w:rsid w:val="001A62AA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1A62AA"/>
  </w:style>
  <w:style w:type="paragraph" w:styleId="Subtitle0">
    <w:name w:val="Subtitle"/>
    <w:basedOn w:val="Normal"/>
    <w:link w:val="SubtitleChar"/>
    <w:uiPriority w:val="19"/>
    <w:semiHidden/>
    <w:unhideWhenUsed/>
    <w:qFormat/>
    <w:rsid w:val="005C2394"/>
    <w:pPr>
      <w:numPr>
        <w:ilvl w:val="1"/>
      </w:numPr>
      <w:spacing w:after="160"/>
      <w:ind w:left="792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9"/>
    <w:semiHidden/>
    <w:rsid w:val="005C239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68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68E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68E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68E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68E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68E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68E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68E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68E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68E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06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68E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5068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068E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68E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68E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68E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68E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68E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68ED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68E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68E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68E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68E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68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068E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68E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68E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68ED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68E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68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68E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68E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68E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68E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68E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68E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68E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56BE"/>
    <w:pPr>
      <w:outlineLvl w:val="9"/>
    </w:pPr>
    <w:rPr>
      <w:kern w:val="0"/>
    </w:rPr>
  </w:style>
  <w:style w:type="paragraph" w:customStyle="1" w:styleId="SubTitle">
    <w:name w:val="Sub Title"/>
    <w:basedOn w:val="BodyText"/>
    <w:link w:val="SubTitleChar0"/>
    <w:qFormat/>
    <w:rsid w:val="00D5148B"/>
    <w:pPr>
      <w:numPr>
        <w:numId w:val="11"/>
      </w:numPr>
      <w:spacing w:before="120" w:after="240" w:line="240" w:lineRule="auto"/>
      <w:ind w:left="360"/>
    </w:pPr>
    <w:rPr>
      <w:b/>
      <w:u w:val="single"/>
    </w:rPr>
  </w:style>
  <w:style w:type="character" w:customStyle="1" w:styleId="SubTitleChar0">
    <w:name w:val="Sub Title Char"/>
    <w:basedOn w:val="FooterChar"/>
    <w:link w:val="SubTitle"/>
    <w:rsid w:val="00D5148B"/>
    <w:rPr>
      <w:rFonts w:ascii="Calibri" w:hAnsi="Calibri"/>
      <w:b/>
      <w:color w:val="595959" w:themeColor="text1" w:themeTint="A6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Packages\Microsoft.Office.Desktop_8wekyb3d8bbwe\LocalCache\Roaming\Microsoft\Templates\Reference%20Letter%20from%20Teach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D6B067D6A643A4975F5575E6BBC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432F6-310D-4320-8575-73F57DA51E32}"/>
      </w:docPartPr>
      <w:docPartBody>
        <w:p w:rsidR="00C700FE" w:rsidRDefault="00C700FE" w:rsidP="00C700FE">
          <w:pPr>
            <w:pStyle w:val="6DD6B067D6A643A4975F5575E6BBCB1F"/>
          </w:pPr>
          <w:r w:rsidRPr="00DB45B9">
            <w:t>School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0FE"/>
    <w:rsid w:val="004A5D6C"/>
    <w:rsid w:val="004F1D29"/>
    <w:rsid w:val="006E7BBC"/>
    <w:rsid w:val="00C7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5" w:qFormat="1"/>
    <w:lsdException w:name="Strong" w:semiHidden="0" w:uiPriority="3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0934F7D37F491F9A3D0E14B4A52EBB">
    <w:name w:val="6C0934F7D37F491F9A3D0E14B4A52EBB"/>
  </w:style>
  <w:style w:type="paragraph" w:customStyle="1" w:styleId="53D628F663AA4847A6BB8C70533BF576">
    <w:name w:val="53D628F663AA4847A6BB8C70533BF576"/>
  </w:style>
  <w:style w:type="character" w:styleId="Strong">
    <w:name w:val="Strong"/>
    <w:basedOn w:val="DefaultParagraphFont"/>
    <w:uiPriority w:val="3"/>
    <w:qFormat/>
    <w:rPr>
      <w:b w:val="0"/>
      <w:bCs w:val="0"/>
      <w:color w:val="244061" w:themeColor="accent1" w:themeShade="80"/>
    </w:rPr>
  </w:style>
  <w:style w:type="paragraph" w:customStyle="1" w:styleId="F552DB24A22F4A15836D88DA6AB30314">
    <w:name w:val="F552DB24A22F4A15836D88DA6AB30314"/>
  </w:style>
  <w:style w:type="paragraph" w:customStyle="1" w:styleId="BEA1A8EB001C4C88997F678ADAF04FAE">
    <w:name w:val="BEA1A8EB001C4C88997F678ADAF04FAE"/>
  </w:style>
  <w:style w:type="paragraph" w:customStyle="1" w:styleId="47074E48263449D2AB10D8C8DE3789DA">
    <w:name w:val="47074E48263449D2AB10D8C8DE3789DA"/>
  </w:style>
  <w:style w:type="paragraph" w:styleId="Salutation">
    <w:name w:val="Salutation"/>
    <w:basedOn w:val="Normal"/>
    <w:next w:val="Normal"/>
    <w:link w:val="SalutationChar"/>
    <w:uiPriority w:val="5"/>
    <w:qFormat/>
    <w:pPr>
      <w:spacing w:after="200" w:line="288" w:lineRule="auto"/>
      <w:ind w:left="792" w:right="792"/>
    </w:pPr>
    <w:rPr>
      <w:rFonts w:eastAsiaTheme="minorHAnsi"/>
      <w:color w:val="0D0D0D" w:themeColor="text1" w:themeTint="F2"/>
      <w:kern w:val="2"/>
      <w:lang w:val="en-US" w:eastAsia="en-US" w:bidi="ar-SA"/>
      <w14:ligatures w14:val="standard"/>
    </w:rPr>
  </w:style>
  <w:style w:type="character" w:customStyle="1" w:styleId="SalutationChar">
    <w:name w:val="Salutation Char"/>
    <w:basedOn w:val="DefaultParagraphFont"/>
    <w:link w:val="Salutation"/>
    <w:uiPriority w:val="5"/>
    <w:rPr>
      <w:rFonts w:eastAsiaTheme="minorHAnsi"/>
      <w:color w:val="0D0D0D" w:themeColor="text1" w:themeTint="F2"/>
      <w:kern w:val="2"/>
      <w:lang w:val="en-US" w:eastAsia="en-US" w:bidi="ar-SA"/>
      <w14:ligatures w14:val="standard"/>
    </w:rPr>
  </w:style>
  <w:style w:type="paragraph" w:customStyle="1" w:styleId="D280961561504FF99A9DB767C4A77880">
    <w:name w:val="D280961561504FF99A9DB767C4A77880"/>
  </w:style>
  <w:style w:type="paragraph" w:customStyle="1" w:styleId="3D874D26388E44AEA4852B0A825D514E">
    <w:name w:val="3D874D26388E44AEA4852B0A825D514E"/>
  </w:style>
  <w:style w:type="paragraph" w:customStyle="1" w:styleId="3E5D776A91EF4F1F84EB2AD679E377B5">
    <w:name w:val="3E5D776A91EF4F1F84EB2AD679E377B5"/>
  </w:style>
  <w:style w:type="paragraph" w:customStyle="1" w:styleId="0DEFF2AA10704ADB8E4E4024C9B50C4D">
    <w:name w:val="0DEFF2AA10704ADB8E4E4024C9B50C4D"/>
  </w:style>
  <w:style w:type="paragraph" w:customStyle="1" w:styleId="A223855EBAF046828270C7E985B6DADA">
    <w:name w:val="A223855EBAF046828270C7E985B6DADA"/>
  </w:style>
  <w:style w:type="paragraph" w:customStyle="1" w:styleId="CF6F0129B3274EC0B8F4A62268ACD909">
    <w:name w:val="CF6F0129B3274EC0B8F4A62268ACD909"/>
  </w:style>
  <w:style w:type="paragraph" w:customStyle="1" w:styleId="FD1FB28A957D46A8B3291B97563ACDC5">
    <w:name w:val="FD1FB28A957D46A8B3291B97563ACDC5"/>
  </w:style>
  <w:style w:type="paragraph" w:customStyle="1" w:styleId="C03E776F543845DBB16D874620992B14">
    <w:name w:val="C03E776F543845DBB16D874620992B14"/>
  </w:style>
  <w:style w:type="paragraph" w:customStyle="1" w:styleId="D515834631474986A76252547EDD3E89">
    <w:name w:val="D515834631474986A76252547EDD3E89"/>
  </w:style>
  <w:style w:type="paragraph" w:customStyle="1" w:styleId="69B5B8116B584B71935A06D2534A07E1">
    <w:name w:val="69B5B8116B584B71935A06D2534A07E1"/>
  </w:style>
  <w:style w:type="paragraph" w:customStyle="1" w:styleId="3AD725E11A7A40298F93EC4586D91990">
    <w:name w:val="3AD725E11A7A40298F93EC4586D91990"/>
  </w:style>
  <w:style w:type="paragraph" w:customStyle="1" w:styleId="D7A77DB518DD4432A5A562B39AB8B65E">
    <w:name w:val="D7A77DB518DD4432A5A562B39AB8B65E"/>
  </w:style>
  <w:style w:type="paragraph" w:customStyle="1" w:styleId="9158B0B3503A41CCB5C7BF5B1324DAC9">
    <w:name w:val="9158B0B3503A41CCB5C7BF5B1324DAC9"/>
  </w:style>
  <w:style w:type="paragraph" w:customStyle="1" w:styleId="F9BF7A54CF7848A9882FA852660AEBAC">
    <w:name w:val="F9BF7A54CF7848A9882FA852660AEBAC"/>
  </w:style>
  <w:style w:type="paragraph" w:customStyle="1" w:styleId="748D005AC549423FA2737ED4D483F1EF">
    <w:name w:val="748D005AC549423FA2737ED4D483F1EF"/>
  </w:style>
  <w:style w:type="paragraph" w:customStyle="1" w:styleId="894300D15D7E49FE8B370F88A9493572">
    <w:name w:val="894300D15D7E49FE8B370F88A9493572"/>
  </w:style>
  <w:style w:type="paragraph" w:customStyle="1" w:styleId="229CBEEB3D624F50B42A37DB9EF24007">
    <w:name w:val="229CBEEB3D624F50B42A37DB9EF24007"/>
  </w:style>
  <w:style w:type="paragraph" w:customStyle="1" w:styleId="C9CDA11F568140B8B7C0EAD203EF69A3">
    <w:name w:val="C9CDA11F568140B8B7C0EAD203EF69A3"/>
  </w:style>
  <w:style w:type="paragraph" w:customStyle="1" w:styleId="2C06F992A073468ABD1FC1E5DF77C8E2">
    <w:name w:val="2C06F992A073468ABD1FC1E5DF77C8E2"/>
  </w:style>
  <w:style w:type="paragraph" w:customStyle="1" w:styleId="7865C1246AF8440A9DAC0B859735A0F2">
    <w:name w:val="7865C1246AF8440A9DAC0B859735A0F2"/>
  </w:style>
  <w:style w:type="paragraph" w:customStyle="1" w:styleId="7ED7AB92D6034DBC8A6470B45EBF1BA8">
    <w:name w:val="7ED7AB92D6034DBC8A6470B45EBF1BA8"/>
  </w:style>
  <w:style w:type="paragraph" w:customStyle="1" w:styleId="0F7C19D417E44A2CAEC34D7B15D4128C">
    <w:name w:val="0F7C19D417E44A2CAEC34D7B15D4128C"/>
  </w:style>
  <w:style w:type="paragraph" w:customStyle="1" w:styleId="1E73F50FD7E24F00961218FED7201D4E">
    <w:name w:val="1E73F50FD7E24F00961218FED7201D4E"/>
  </w:style>
  <w:style w:type="paragraph" w:customStyle="1" w:styleId="D2529C4DC46B4CE0A0DB841F4D19ACCB">
    <w:name w:val="D2529C4DC46B4CE0A0DB841F4D19ACCB"/>
  </w:style>
  <w:style w:type="paragraph" w:customStyle="1" w:styleId="5BD78B2E2E6244B8A44D98CFA2BC7D29">
    <w:name w:val="5BD78B2E2E6244B8A44D98CFA2BC7D29"/>
  </w:style>
  <w:style w:type="paragraph" w:customStyle="1" w:styleId="6BE081A74AFC4004ABA8A2AC6FA59A43">
    <w:name w:val="6BE081A74AFC4004ABA8A2AC6FA59A43"/>
  </w:style>
  <w:style w:type="paragraph" w:customStyle="1" w:styleId="D5489EF24B9C484783E111E8C66F43ED">
    <w:name w:val="D5489EF24B9C484783E111E8C66F43ED"/>
  </w:style>
  <w:style w:type="paragraph" w:customStyle="1" w:styleId="4EF17AB87D634ED480FCD5A0573532D3">
    <w:name w:val="4EF17AB87D634ED480FCD5A0573532D3"/>
  </w:style>
  <w:style w:type="paragraph" w:customStyle="1" w:styleId="373A2D7175404D2DAA8713C1B834EA2F">
    <w:name w:val="373A2D7175404D2DAA8713C1B834EA2F"/>
  </w:style>
  <w:style w:type="paragraph" w:customStyle="1" w:styleId="2603E7C436E1473985E3B0DA136F05DF">
    <w:name w:val="2603E7C436E1473985E3B0DA136F05DF"/>
  </w:style>
  <w:style w:type="paragraph" w:customStyle="1" w:styleId="3443D045D39E4E5CA3AAE475720B93FA">
    <w:name w:val="3443D045D39E4E5CA3AAE475720B93FA"/>
  </w:style>
  <w:style w:type="paragraph" w:customStyle="1" w:styleId="CCF17BE70A074E59B956A561E4C02CA4">
    <w:name w:val="CCF17BE70A074E59B956A561E4C02CA4"/>
  </w:style>
  <w:style w:type="paragraph" w:customStyle="1" w:styleId="A2750502A3C2469A9360D3ED0AFE86A3">
    <w:name w:val="A2750502A3C2469A9360D3ED0AFE86A3"/>
  </w:style>
  <w:style w:type="paragraph" w:customStyle="1" w:styleId="FBA10F187BF64C88B541BB51AB69335F">
    <w:name w:val="FBA10F187BF64C88B541BB51AB69335F"/>
  </w:style>
  <w:style w:type="paragraph" w:customStyle="1" w:styleId="7CEF58FD8426405A9FF9FDF0E09DC928">
    <w:name w:val="7CEF58FD8426405A9FF9FDF0E09DC928"/>
  </w:style>
  <w:style w:type="paragraph" w:customStyle="1" w:styleId="3EC0DCE5B81042DF97EF5BDCDE584841">
    <w:name w:val="3EC0DCE5B81042DF97EF5BDCDE584841"/>
  </w:style>
  <w:style w:type="paragraph" w:customStyle="1" w:styleId="E09C714FAE9D4916A7C26B5C878E40A9">
    <w:name w:val="E09C714FAE9D4916A7C26B5C878E40A9"/>
  </w:style>
  <w:style w:type="paragraph" w:customStyle="1" w:styleId="6DD6B067D6A643A4975F5575E6BBCB1F">
    <w:name w:val="6DD6B067D6A643A4975F5575E6BBCB1F"/>
    <w:rsid w:val="00C700FE"/>
  </w:style>
  <w:style w:type="paragraph" w:customStyle="1" w:styleId="7E7B0416A4094C1E99CCCFCE2F6A115B">
    <w:name w:val="7E7B0416A4094C1E99CCCFCE2F6A115B"/>
    <w:rsid w:val="00C700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5" w:qFormat="1"/>
    <w:lsdException w:name="Strong" w:semiHidden="0" w:uiPriority="3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0934F7D37F491F9A3D0E14B4A52EBB">
    <w:name w:val="6C0934F7D37F491F9A3D0E14B4A52EBB"/>
  </w:style>
  <w:style w:type="paragraph" w:customStyle="1" w:styleId="53D628F663AA4847A6BB8C70533BF576">
    <w:name w:val="53D628F663AA4847A6BB8C70533BF576"/>
  </w:style>
  <w:style w:type="character" w:styleId="Strong">
    <w:name w:val="Strong"/>
    <w:basedOn w:val="DefaultParagraphFont"/>
    <w:uiPriority w:val="3"/>
    <w:qFormat/>
    <w:rPr>
      <w:b w:val="0"/>
      <w:bCs w:val="0"/>
      <w:color w:val="244061" w:themeColor="accent1" w:themeShade="80"/>
    </w:rPr>
  </w:style>
  <w:style w:type="paragraph" w:customStyle="1" w:styleId="F552DB24A22F4A15836D88DA6AB30314">
    <w:name w:val="F552DB24A22F4A15836D88DA6AB30314"/>
  </w:style>
  <w:style w:type="paragraph" w:customStyle="1" w:styleId="BEA1A8EB001C4C88997F678ADAF04FAE">
    <w:name w:val="BEA1A8EB001C4C88997F678ADAF04FAE"/>
  </w:style>
  <w:style w:type="paragraph" w:customStyle="1" w:styleId="47074E48263449D2AB10D8C8DE3789DA">
    <w:name w:val="47074E48263449D2AB10D8C8DE3789DA"/>
  </w:style>
  <w:style w:type="paragraph" w:styleId="Salutation">
    <w:name w:val="Salutation"/>
    <w:basedOn w:val="Normal"/>
    <w:next w:val="Normal"/>
    <w:link w:val="SalutationChar"/>
    <w:uiPriority w:val="5"/>
    <w:qFormat/>
    <w:pPr>
      <w:spacing w:after="200" w:line="288" w:lineRule="auto"/>
      <w:ind w:left="792" w:right="792"/>
    </w:pPr>
    <w:rPr>
      <w:rFonts w:eastAsiaTheme="minorHAnsi"/>
      <w:color w:val="0D0D0D" w:themeColor="text1" w:themeTint="F2"/>
      <w:kern w:val="2"/>
      <w:lang w:val="en-US" w:eastAsia="en-US" w:bidi="ar-SA"/>
      <w14:ligatures w14:val="standard"/>
    </w:rPr>
  </w:style>
  <w:style w:type="character" w:customStyle="1" w:styleId="SalutationChar">
    <w:name w:val="Salutation Char"/>
    <w:basedOn w:val="DefaultParagraphFont"/>
    <w:link w:val="Salutation"/>
    <w:uiPriority w:val="5"/>
    <w:rPr>
      <w:rFonts w:eastAsiaTheme="minorHAnsi"/>
      <w:color w:val="0D0D0D" w:themeColor="text1" w:themeTint="F2"/>
      <w:kern w:val="2"/>
      <w:lang w:val="en-US" w:eastAsia="en-US" w:bidi="ar-SA"/>
      <w14:ligatures w14:val="standard"/>
    </w:rPr>
  </w:style>
  <w:style w:type="paragraph" w:customStyle="1" w:styleId="D280961561504FF99A9DB767C4A77880">
    <w:name w:val="D280961561504FF99A9DB767C4A77880"/>
  </w:style>
  <w:style w:type="paragraph" w:customStyle="1" w:styleId="3D874D26388E44AEA4852B0A825D514E">
    <w:name w:val="3D874D26388E44AEA4852B0A825D514E"/>
  </w:style>
  <w:style w:type="paragraph" w:customStyle="1" w:styleId="3E5D776A91EF4F1F84EB2AD679E377B5">
    <w:name w:val="3E5D776A91EF4F1F84EB2AD679E377B5"/>
  </w:style>
  <w:style w:type="paragraph" w:customStyle="1" w:styleId="0DEFF2AA10704ADB8E4E4024C9B50C4D">
    <w:name w:val="0DEFF2AA10704ADB8E4E4024C9B50C4D"/>
  </w:style>
  <w:style w:type="paragraph" w:customStyle="1" w:styleId="A223855EBAF046828270C7E985B6DADA">
    <w:name w:val="A223855EBAF046828270C7E985B6DADA"/>
  </w:style>
  <w:style w:type="paragraph" w:customStyle="1" w:styleId="CF6F0129B3274EC0B8F4A62268ACD909">
    <w:name w:val="CF6F0129B3274EC0B8F4A62268ACD909"/>
  </w:style>
  <w:style w:type="paragraph" w:customStyle="1" w:styleId="FD1FB28A957D46A8B3291B97563ACDC5">
    <w:name w:val="FD1FB28A957D46A8B3291B97563ACDC5"/>
  </w:style>
  <w:style w:type="paragraph" w:customStyle="1" w:styleId="C03E776F543845DBB16D874620992B14">
    <w:name w:val="C03E776F543845DBB16D874620992B14"/>
  </w:style>
  <w:style w:type="paragraph" w:customStyle="1" w:styleId="D515834631474986A76252547EDD3E89">
    <w:name w:val="D515834631474986A76252547EDD3E89"/>
  </w:style>
  <w:style w:type="paragraph" w:customStyle="1" w:styleId="69B5B8116B584B71935A06D2534A07E1">
    <w:name w:val="69B5B8116B584B71935A06D2534A07E1"/>
  </w:style>
  <w:style w:type="paragraph" w:customStyle="1" w:styleId="3AD725E11A7A40298F93EC4586D91990">
    <w:name w:val="3AD725E11A7A40298F93EC4586D91990"/>
  </w:style>
  <w:style w:type="paragraph" w:customStyle="1" w:styleId="D7A77DB518DD4432A5A562B39AB8B65E">
    <w:name w:val="D7A77DB518DD4432A5A562B39AB8B65E"/>
  </w:style>
  <w:style w:type="paragraph" w:customStyle="1" w:styleId="9158B0B3503A41CCB5C7BF5B1324DAC9">
    <w:name w:val="9158B0B3503A41CCB5C7BF5B1324DAC9"/>
  </w:style>
  <w:style w:type="paragraph" w:customStyle="1" w:styleId="F9BF7A54CF7848A9882FA852660AEBAC">
    <w:name w:val="F9BF7A54CF7848A9882FA852660AEBAC"/>
  </w:style>
  <w:style w:type="paragraph" w:customStyle="1" w:styleId="748D005AC549423FA2737ED4D483F1EF">
    <w:name w:val="748D005AC549423FA2737ED4D483F1EF"/>
  </w:style>
  <w:style w:type="paragraph" w:customStyle="1" w:styleId="894300D15D7E49FE8B370F88A9493572">
    <w:name w:val="894300D15D7E49FE8B370F88A9493572"/>
  </w:style>
  <w:style w:type="paragraph" w:customStyle="1" w:styleId="229CBEEB3D624F50B42A37DB9EF24007">
    <w:name w:val="229CBEEB3D624F50B42A37DB9EF24007"/>
  </w:style>
  <w:style w:type="paragraph" w:customStyle="1" w:styleId="C9CDA11F568140B8B7C0EAD203EF69A3">
    <w:name w:val="C9CDA11F568140B8B7C0EAD203EF69A3"/>
  </w:style>
  <w:style w:type="paragraph" w:customStyle="1" w:styleId="2C06F992A073468ABD1FC1E5DF77C8E2">
    <w:name w:val="2C06F992A073468ABD1FC1E5DF77C8E2"/>
  </w:style>
  <w:style w:type="paragraph" w:customStyle="1" w:styleId="7865C1246AF8440A9DAC0B859735A0F2">
    <w:name w:val="7865C1246AF8440A9DAC0B859735A0F2"/>
  </w:style>
  <w:style w:type="paragraph" w:customStyle="1" w:styleId="7ED7AB92D6034DBC8A6470B45EBF1BA8">
    <w:name w:val="7ED7AB92D6034DBC8A6470B45EBF1BA8"/>
  </w:style>
  <w:style w:type="paragraph" w:customStyle="1" w:styleId="0F7C19D417E44A2CAEC34D7B15D4128C">
    <w:name w:val="0F7C19D417E44A2CAEC34D7B15D4128C"/>
  </w:style>
  <w:style w:type="paragraph" w:customStyle="1" w:styleId="1E73F50FD7E24F00961218FED7201D4E">
    <w:name w:val="1E73F50FD7E24F00961218FED7201D4E"/>
  </w:style>
  <w:style w:type="paragraph" w:customStyle="1" w:styleId="D2529C4DC46B4CE0A0DB841F4D19ACCB">
    <w:name w:val="D2529C4DC46B4CE0A0DB841F4D19ACCB"/>
  </w:style>
  <w:style w:type="paragraph" w:customStyle="1" w:styleId="5BD78B2E2E6244B8A44D98CFA2BC7D29">
    <w:name w:val="5BD78B2E2E6244B8A44D98CFA2BC7D29"/>
  </w:style>
  <w:style w:type="paragraph" w:customStyle="1" w:styleId="6BE081A74AFC4004ABA8A2AC6FA59A43">
    <w:name w:val="6BE081A74AFC4004ABA8A2AC6FA59A43"/>
  </w:style>
  <w:style w:type="paragraph" w:customStyle="1" w:styleId="D5489EF24B9C484783E111E8C66F43ED">
    <w:name w:val="D5489EF24B9C484783E111E8C66F43ED"/>
  </w:style>
  <w:style w:type="paragraph" w:customStyle="1" w:styleId="4EF17AB87D634ED480FCD5A0573532D3">
    <w:name w:val="4EF17AB87D634ED480FCD5A0573532D3"/>
  </w:style>
  <w:style w:type="paragraph" w:customStyle="1" w:styleId="373A2D7175404D2DAA8713C1B834EA2F">
    <w:name w:val="373A2D7175404D2DAA8713C1B834EA2F"/>
  </w:style>
  <w:style w:type="paragraph" w:customStyle="1" w:styleId="2603E7C436E1473985E3B0DA136F05DF">
    <w:name w:val="2603E7C436E1473985E3B0DA136F05DF"/>
  </w:style>
  <w:style w:type="paragraph" w:customStyle="1" w:styleId="3443D045D39E4E5CA3AAE475720B93FA">
    <w:name w:val="3443D045D39E4E5CA3AAE475720B93FA"/>
  </w:style>
  <w:style w:type="paragraph" w:customStyle="1" w:styleId="CCF17BE70A074E59B956A561E4C02CA4">
    <w:name w:val="CCF17BE70A074E59B956A561E4C02CA4"/>
  </w:style>
  <w:style w:type="paragraph" w:customStyle="1" w:styleId="A2750502A3C2469A9360D3ED0AFE86A3">
    <w:name w:val="A2750502A3C2469A9360D3ED0AFE86A3"/>
  </w:style>
  <w:style w:type="paragraph" w:customStyle="1" w:styleId="FBA10F187BF64C88B541BB51AB69335F">
    <w:name w:val="FBA10F187BF64C88B541BB51AB69335F"/>
  </w:style>
  <w:style w:type="paragraph" w:customStyle="1" w:styleId="7CEF58FD8426405A9FF9FDF0E09DC928">
    <w:name w:val="7CEF58FD8426405A9FF9FDF0E09DC928"/>
  </w:style>
  <w:style w:type="paragraph" w:customStyle="1" w:styleId="3EC0DCE5B81042DF97EF5BDCDE584841">
    <w:name w:val="3EC0DCE5B81042DF97EF5BDCDE584841"/>
  </w:style>
  <w:style w:type="paragraph" w:customStyle="1" w:styleId="E09C714FAE9D4916A7C26B5C878E40A9">
    <w:name w:val="E09C714FAE9D4916A7C26B5C878E40A9"/>
  </w:style>
  <w:style w:type="paragraph" w:customStyle="1" w:styleId="6DD6B067D6A643A4975F5575E6BBCB1F">
    <w:name w:val="6DD6B067D6A643A4975F5575E6BBCB1F"/>
    <w:rsid w:val="00C700FE"/>
  </w:style>
  <w:style w:type="paragraph" w:customStyle="1" w:styleId="7E7B0416A4094C1E99CCCFCE2F6A115B">
    <w:name w:val="7E7B0416A4094C1E99CCCFCE2F6A115B"/>
    <w:rsid w:val="00C70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cation Se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from Teacher</Template>
  <TotalTime>183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SYSTEM DESIGN</dc:subject>
  <dc:creator>DELL</dc:creator>
  <cp:lastModifiedBy>Surbhi Patel</cp:lastModifiedBy>
  <cp:revision>87</cp:revision>
  <dcterms:created xsi:type="dcterms:W3CDTF">2019-09-14T03:54:00Z</dcterms:created>
  <dcterms:modified xsi:type="dcterms:W3CDTF">2019-09-14T16:39:00Z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