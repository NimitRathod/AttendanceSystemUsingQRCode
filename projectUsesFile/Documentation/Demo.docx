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school name:"/>
        <w:tag w:val="Enter school name:"/>
        <w:id w:val="2034293063"/>
        <w:placeholder>
          <w:docPart w:val="6DD6B067D6A643A4975F5575E6BBCB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14:paraId="7A69188A" w14:textId="3C1D07D3" w:rsidR="00561BA0" w:rsidRDefault="00561BA0" w:rsidP="00DB45B9">
          <w:pPr>
            <w:pStyle w:val="Title"/>
          </w:pPr>
          <w:r w:rsidRPr="00561BA0">
            <w:t>Acknowledge</w:t>
          </w:r>
        </w:p>
      </w:sdtContent>
    </w:sdt>
    <w:p w14:paraId="05C80C74" w14:textId="77777777" w:rsidR="003A39D5" w:rsidRDefault="003A39D5" w:rsidP="003A39D5">
      <w:pPr>
        <w:ind w:left="0" w:firstLine="720"/>
      </w:pPr>
      <w:r>
        <w:t>The success and final outcome of this project required a lot of guidance and assistance from many people and I am extremely fortunate to have got this all</w:t>
      </w:r>
    </w:p>
    <w:p w14:paraId="1AECEF86" w14:textId="77777777" w:rsidR="003A39D5" w:rsidRDefault="003A39D5" w:rsidP="003A39D5">
      <w:pPr>
        <w:ind w:left="0" w:firstLine="720"/>
      </w:pPr>
    </w:p>
    <w:p w14:paraId="28002AC2" w14:textId="63B1112E" w:rsidR="003A39D5" w:rsidRDefault="003A39D5" w:rsidP="003A39D5">
      <w:pPr>
        <w:ind w:left="0" w:firstLine="720"/>
      </w:pPr>
      <w:r>
        <w:t>Along the completion of my project work.</w:t>
      </w:r>
    </w:p>
    <w:p w14:paraId="378783C9" w14:textId="77777777" w:rsidR="003A39D5" w:rsidRDefault="003A39D5" w:rsidP="003A39D5">
      <w:pPr>
        <w:ind w:left="0" w:firstLine="720"/>
      </w:pPr>
    </w:p>
    <w:p w14:paraId="30532CF9" w14:textId="0EADAB0B" w:rsidR="003A39D5" w:rsidRDefault="003A39D5" w:rsidP="003A39D5">
      <w:pPr>
        <w:ind w:left="0" w:firstLine="720"/>
      </w:pPr>
      <w:r>
        <w:t>Whatever we have done is only due to such guidance and assistance and we would not forget to thank them.</w:t>
      </w:r>
    </w:p>
    <w:p w14:paraId="3DF2EE5E" w14:textId="77777777" w:rsidR="003A39D5" w:rsidRDefault="003A39D5" w:rsidP="003A39D5">
      <w:pPr>
        <w:ind w:left="0" w:firstLine="720"/>
      </w:pPr>
    </w:p>
    <w:p w14:paraId="21D015BD" w14:textId="64D79819" w:rsidR="003A39D5" w:rsidRDefault="003A39D5" w:rsidP="003A39D5">
      <w:pPr>
        <w:ind w:left="0" w:firstLine="720"/>
      </w:pPr>
      <w:r>
        <w:t>We are highly thankful to Mr. CHIRAG JAGANI for his guidance and constant supervision as well as for providing necessary information regarding the project &amp; also for his support in completing the project.</w:t>
      </w:r>
      <w:r>
        <w:t xml:space="preserve"> </w:t>
      </w:r>
    </w:p>
    <w:p w14:paraId="7805CF72" w14:textId="77777777" w:rsidR="003A39D5" w:rsidRDefault="003A39D5" w:rsidP="003A39D5">
      <w:pPr>
        <w:ind w:left="0" w:firstLine="720"/>
      </w:pPr>
    </w:p>
    <w:p w14:paraId="46DEC3AF" w14:textId="0C60C8D8" w:rsidR="003A39D5" w:rsidRDefault="003A39D5" w:rsidP="003A39D5">
      <w:pPr>
        <w:ind w:left="0" w:firstLine="720"/>
      </w:pPr>
      <w:r>
        <w:t>It would not have been possible without his support.</w:t>
      </w:r>
    </w:p>
    <w:p w14:paraId="6319EC93" w14:textId="77777777" w:rsidR="003A39D5" w:rsidRDefault="003A39D5" w:rsidP="003A39D5">
      <w:pPr>
        <w:ind w:left="0" w:firstLine="720"/>
      </w:pPr>
    </w:p>
    <w:p w14:paraId="15C2CBB2" w14:textId="11F44579" w:rsidR="003A39D5" w:rsidRDefault="003A39D5" w:rsidP="003A39D5">
      <w:pPr>
        <w:ind w:left="0" w:firstLine="720"/>
      </w:pPr>
      <w:r>
        <w:t>We would like to express our deep gratitude to Mr. STAVAN PATEL and Mr. HITENDRA DONGA, head of computer department, for their patient guidance, enthusiastic encouragement.</w:t>
      </w:r>
    </w:p>
    <w:p w14:paraId="2EA95810" w14:textId="77777777" w:rsidR="003A39D5" w:rsidRDefault="003A39D5" w:rsidP="003A39D5">
      <w:pPr>
        <w:ind w:left="0" w:firstLine="720"/>
      </w:pPr>
    </w:p>
    <w:p w14:paraId="0DE4EB58" w14:textId="0F09A5FD" w:rsidR="003A39D5" w:rsidRDefault="003A39D5" w:rsidP="003A39D5">
      <w:pPr>
        <w:ind w:left="0" w:firstLine="720"/>
      </w:pPr>
      <w:r>
        <w:t>Lastly,</w:t>
      </w:r>
      <w:r>
        <w:t xml:space="preserve"> </w:t>
      </w:r>
      <w:bookmarkStart w:id="0" w:name="_GoBack"/>
      <w:bookmarkEnd w:id="0"/>
      <w:r>
        <w:t>we would like to extend our sincere thanks to everyone who helped us to complete this project.</w:t>
      </w:r>
    </w:p>
    <w:p w14:paraId="61F0887D" w14:textId="77777777" w:rsidR="003A39D5" w:rsidRDefault="003A39D5">
      <w:r>
        <w:br w:type="page"/>
      </w:r>
    </w:p>
    <w:sdt>
      <w:sdtPr>
        <w:alias w:val="Enter school name:"/>
        <w:tag w:val="Enter school name:"/>
        <w:id w:val="-862509636"/>
        <w:placeholder>
          <w:docPart w:val="6C0934F7D37F491F9A3D0E14B4A52EB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14:paraId="4B4B2C70" w14:textId="2CDF4EF6" w:rsidR="002502B0" w:rsidRPr="00DB45B9" w:rsidRDefault="00561BA0" w:rsidP="00DB45B9">
          <w:pPr>
            <w:pStyle w:val="Title"/>
          </w:pPr>
          <w:r w:rsidRPr="00561BA0">
            <w:t>Acknowledge</w:t>
          </w:r>
        </w:p>
      </w:sdtContent>
    </w:sdt>
    <w:p w14:paraId="1DF48F3E" w14:textId="77777777" w:rsidR="002502B0" w:rsidRDefault="00D10AE7">
      <w:pPr>
        <w:pStyle w:val="ContactInfo"/>
      </w:pPr>
      <w:sdt>
        <w:sdtPr>
          <w:alias w:val="Enter Your Name:"/>
          <w:tag w:val="Enter Your Name:"/>
          <w:id w:val="-1248264968"/>
          <w:placeholder>
            <w:docPart w:val="53D628F663AA4847A6BB8C70533BF5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62AA" w:rsidRPr="001A62AA">
            <w:t>Your Name</w:t>
          </w:r>
        </w:sdtContent>
      </w:sdt>
      <w:r w:rsidR="00BD004C">
        <w:t> </w:t>
      </w:r>
      <w:sdt>
        <w:sdtPr>
          <w:alias w:val="Vertical line:"/>
          <w:tag w:val="Vertical line:"/>
          <w:id w:val="-1940674444"/>
          <w:placeholder>
            <w:docPart w:val="F552DB24A22F4A15836D88DA6AB30314"/>
          </w:placeholder>
          <w:temporary/>
          <w:showingPlcHdr/>
          <w15:appearance w15:val="hidden"/>
        </w:sdtPr>
        <w:sdtEndPr/>
        <w:sdtContent>
          <w:r w:rsidR="00F262F2" w:rsidRPr="00F262F2">
            <w:rPr>
              <w:rStyle w:val="Strong"/>
            </w:rPr>
            <w:t>|</w:t>
          </w:r>
        </w:sdtContent>
      </w:sdt>
      <w:r w:rsidR="00BD004C">
        <w:t> </w:t>
      </w:r>
      <w:sdt>
        <w:sdtPr>
          <w:alias w:val="Enter email:"/>
          <w:tag w:val="Enter email:"/>
          <w:id w:val="-433600615"/>
          <w:placeholder>
            <w:docPart w:val="BEA1A8EB001C4C88997F678ADAF04FAE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A62AA">
            <w:t>Email</w:t>
          </w:r>
        </w:sdtContent>
      </w:sdt>
    </w:p>
    <w:sdt>
      <w:sdtPr>
        <w:alias w:val="Enter date:"/>
        <w:tag w:val="Enter date:"/>
        <w:id w:val="929785698"/>
        <w:placeholder>
          <w:docPart w:val="47074E48263449D2AB10D8C8DE3789DA"/>
        </w:placeholder>
        <w:temporary/>
        <w:showingPlcHdr/>
        <w15:appearance w15:val="hidden"/>
      </w:sdtPr>
      <w:sdtEndPr/>
      <w:sdtContent>
        <w:p w14:paraId="4A280D19" w14:textId="77777777" w:rsidR="002502B0" w:rsidRPr="00AD6810" w:rsidRDefault="00AD6810">
          <w:pPr>
            <w:pStyle w:val="Date"/>
          </w:pPr>
          <w:r>
            <w:t>Date</w:t>
          </w:r>
        </w:p>
      </w:sdtContent>
    </w:sdt>
    <w:p w14:paraId="7D8B4E2C" w14:textId="77777777" w:rsidR="002502B0" w:rsidRDefault="00D10AE7">
      <w:sdt>
        <w:sdtPr>
          <w:rPr>
            <w:rStyle w:val="SalutationChar"/>
          </w:rPr>
          <w:alias w:val="To whom it may concern:"/>
          <w:tag w:val="To whom it may concern:"/>
          <w:id w:val="-1610728976"/>
          <w:placeholder>
            <w:docPart w:val="D280961561504FF99A9DB767C4A77880"/>
          </w:placeholder>
          <w:temporary/>
          <w:showingPlcHdr/>
          <w15:appearance w15:val="hidden"/>
        </w:sdtPr>
        <w:sdtEndPr>
          <w:rPr>
            <w:rStyle w:val="SalutationChar"/>
          </w:rPr>
        </w:sdtEndPr>
        <w:sdtContent>
          <w:r w:rsidR="00E47714" w:rsidRPr="00596DAF">
            <w:rPr>
              <w:rStyle w:val="SalutationChar"/>
            </w:rPr>
            <w:t>To Whom It May Concern</w:t>
          </w:r>
        </w:sdtContent>
      </w:sdt>
      <w:r w:rsidR="00BD004C">
        <w:t>:</w:t>
      </w:r>
    </w:p>
    <w:p w14:paraId="6442E2DF" w14:textId="77777777" w:rsidR="001E3ECD" w:rsidRDefault="00D10AE7">
      <w:sdt>
        <w:sdtPr>
          <w:alias w:val="Enter text:"/>
          <w:tag w:val="Enter text:"/>
          <w:id w:val="1159276451"/>
          <w:placeholder>
            <w:docPart w:val="3D874D26388E44AEA4852B0A825D514E"/>
          </w:placeholder>
          <w:temporary/>
          <w:showingPlcHdr/>
          <w15:appearance w15:val="hidden"/>
        </w:sdtPr>
        <w:sdtEndPr/>
        <w:sdtContent>
          <w:r w:rsidR="001E3ECD" w:rsidRPr="001E3ECD">
            <w:t>To get started right away, just tap any placeholder text (such as this) and start typing to replace it with your own.</w:t>
          </w:r>
          <w:r w:rsidR="001E3ECD">
            <w:t xml:space="preserve"> </w:t>
          </w:r>
          <w:r w:rsidR="001E3ECD" w:rsidRPr="001E3ECD">
            <w:t>Double-click in the footer to provide your street address, phone number, and website.</w:t>
          </w:r>
        </w:sdtContent>
      </w:sdt>
    </w:p>
    <w:p w14:paraId="75066CA2" w14:textId="6C234E87" w:rsidR="002502B0" w:rsidRDefault="00D10AE7" w:rsidP="001A62AA">
      <w:sdt>
        <w:sdtPr>
          <w:alias w:val="Enter letter body:"/>
          <w:tag w:val="Enter letter body:"/>
          <w:id w:val="1608389726"/>
          <w:placeholder>
            <w:docPart w:val="3E5D776A91EF4F1F84EB2AD679E377B5"/>
          </w:placeholder>
          <w:temporary/>
          <w:showingPlcHdr/>
          <w15:appearance w15:val="hidden"/>
        </w:sdtPr>
        <w:sdtEndPr/>
        <w:sdtContent>
          <w:r w:rsidR="00F06AC7">
            <w:t>I am writing this reference at the request of</w:t>
          </w:r>
        </w:sdtContent>
      </w:sdt>
      <w:r w:rsidR="00BD004C">
        <w:t xml:space="preserve"> </w:t>
      </w:r>
      <w:sdt>
        <w:sdtPr>
          <w:alias w:val="Enter student name:"/>
          <w:tag w:val="Enter student name:"/>
          <w:id w:val="1713533573"/>
          <w:placeholder>
            <w:docPart w:val="0DEFF2AA10704ADB8E4E4024C9B50C4D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 Name</w:t>
          </w:r>
        </w:sdtContent>
      </w:sdt>
      <w:r w:rsidR="00BD004C">
        <w:t xml:space="preserve">, </w:t>
      </w:r>
      <w:sdt>
        <w:sdtPr>
          <w:alias w:val="Enter letter body:"/>
          <w:tag w:val="Enter letter body:"/>
          <w:id w:val="775603065"/>
          <w:placeholder>
            <w:docPart w:val="A223855EBAF046828270C7E985B6DADA"/>
          </w:placeholder>
          <w:temporary/>
          <w:showingPlcHdr/>
          <w15:appearance w15:val="hidden"/>
        </w:sdtPr>
        <w:sdtEndPr/>
        <w:sdtContent>
          <w:r w:rsidR="00F06AC7">
            <w:t>who is applying for summer internship at</w:t>
          </w:r>
        </w:sdtContent>
      </w:sdt>
      <w:r w:rsidR="00687E79">
        <w:t xml:space="preserve"> </w:t>
      </w:r>
      <w:sdt>
        <w:sdtPr>
          <w:alias w:val="Enter company name:"/>
          <w:tag w:val="Enter company name:"/>
          <w:id w:val="1480806717"/>
          <w:placeholder>
            <w:docPart w:val="CF6F0129B3274EC0B8F4A62268ACD909"/>
          </w:placeholder>
          <w:temporary/>
          <w:showingPlcHdr/>
          <w15:appearance w15:val="hidden"/>
        </w:sdtPr>
        <w:sdtEndPr/>
        <w:sdtContent>
          <w:r w:rsidR="00687E79">
            <w:t>Company Name</w:t>
          </w:r>
        </w:sdtContent>
      </w:sdt>
      <w:r w:rsidR="00E66FCF">
        <w:t xml:space="preserve">. </w:t>
      </w:r>
      <w:sdt>
        <w:sdtPr>
          <w:alias w:val="Enter letter body:"/>
          <w:tag w:val="Enter letter body:"/>
          <w:id w:val="-1142488075"/>
          <w:placeholder>
            <w:docPart w:val="FD1FB28A957D46A8B3291B97563ACDC5"/>
          </w:placeholder>
          <w:temporary/>
          <w:showingPlcHdr/>
          <w15:appearance w15:val="hidden"/>
        </w:sdtPr>
        <w:sdtEndPr/>
        <w:sdtContent>
          <w:r w:rsidR="00F06AC7">
            <w:t>I have known</w:t>
          </w:r>
        </w:sdtContent>
      </w:sdt>
      <w:r w:rsidR="00E66FCF">
        <w:t xml:space="preserve"> </w:t>
      </w:r>
      <w:sdt>
        <w:sdtPr>
          <w:alias w:val="Student:"/>
          <w:tag w:val="Student:"/>
          <w:id w:val="-1602018426"/>
          <w:placeholder>
            <w:docPart w:val="C03E776F543845DBB16D874620992B14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-107826797"/>
          <w:placeholder>
            <w:docPart w:val="D515834631474986A76252547EDD3E89"/>
          </w:placeholder>
          <w:temporary/>
          <w:showingPlcHdr/>
          <w15:appearance w15:val="hidden"/>
        </w:sdtPr>
        <w:sdtEndPr/>
        <w:sdtContent>
          <w:r w:rsidR="00F06AC7">
            <w:t>for</w:t>
          </w:r>
        </w:sdtContent>
      </w:sdt>
      <w:r w:rsidR="00687E79">
        <w:t xml:space="preserve"> </w:t>
      </w:r>
      <w:sdt>
        <w:sdtPr>
          <w:alias w:val="Enter number of years:"/>
          <w:tag w:val="Enter number of years:"/>
          <w:id w:val="1421600326"/>
          <w:placeholder>
            <w:docPart w:val="69B5B8116B584B71935A06D2534A07E1"/>
          </w:placeholder>
          <w:temporary/>
          <w:showingPlcHdr/>
          <w15:appearance w15:val="hidden"/>
        </w:sdtPr>
        <w:sdtEndPr/>
        <w:sdtContent>
          <w:r w:rsidR="00687E79">
            <w:t>number of years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-1901746698"/>
          <w:placeholder>
            <w:docPart w:val="3AD725E11A7A40298F93EC4586D91990"/>
          </w:placeholder>
          <w:temporary/>
          <w:showingPlcHdr/>
          <w15:appearance w15:val="hidden"/>
        </w:sdtPr>
        <w:sdtEndPr/>
        <w:sdtContent>
          <w:r w:rsidR="00F06AC7">
            <w:t>in my capacity as a teacher at</w:t>
          </w:r>
        </w:sdtContent>
      </w:sdt>
      <w:r w:rsidR="00687E79">
        <w:t xml:space="preserve"> </w:t>
      </w:r>
      <w:sdt>
        <w:sdtPr>
          <w:alias w:val="Enter school name:"/>
          <w:tag w:val="Enter school name:"/>
          <w:id w:val="-574828724"/>
          <w:placeholder>
            <w:docPart w:val="D7A77DB518DD4432A5A562B39AB8B65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561BA0">
            <w:t>Acknowledge</w:t>
          </w:r>
        </w:sdtContent>
      </w:sdt>
      <w:r w:rsidR="00E66FCF">
        <w:t xml:space="preserve">. </w:t>
      </w:r>
      <w:sdt>
        <w:sdtPr>
          <w:alias w:val="Student:"/>
          <w:tag w:val="Student:"/>
          <w:id w:val="46575556"/>
          <w:placeholder>
            <w:docPart w:val="9158B0B3503A41CCB5C7BF5B1324DAC9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484137740"/>
          <w:placeholder>
            <w:docPart w:val="F9BF7A54CF7848A9882FA852660AEBAC"/>
          </w:placeholder>
          <w:temporary/>
          <w:showingPlcHdr/>
          <w15:appearance w15:val="hidden"/>
        </w:sdtPr>
        <w:sdtEndPr/>
        <w:sdtContent>
          <w:r w:rsidR="00F06AC7">
            <w:t>took</w:t>
          </w:r>
        </w:sdtContent>
      </w:sdt>
      <w:r w:rsidR="00687E79">
        <w:t xml:space="preserve"> </w:t>
      </w:r>
      <w:sdt>
        <w:sdtPr>
          <w:alias w:val="Enter course name:"/>
          <w:tag w:val="Enter course name:"/>
          <w:id w:val="185489463"/>
          <w:placeholder>
            <w:docPart w:val="748D005AC549423FA2737ED4D483F1EF"/>
          </w:placeholder>
          <w:temporary/>
          <w:showingPlcHdr/>
          <w15:appearance w15:val="hidden"/>
        </w:sdtPr>
        <w:sdtEndPr/>
        <w:sdtContent>
          <w:r w:rsidR="00687E79">
            <w:t>Course Name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1696190441"/>
          <w:placeholder>
            <w:docPart w:val="894300D15D7E49FE8B370F88A9493572"/>
          </w:placeholder>
          <w:temporary/>
          <w:showingPlcHdr/>
          <w15:appearance w15:val="hidden"/>
        </w:sdtPr>
        <w:sdtEndPr/>
        <w:sdtContent>
          <w:r w:rsidR="00F06AC7">
            <w:t>and</w:t>
          </w:r>
        </w:sdtContent>
      </w:sdt>
      <w:r w:rsidR="00F06AC7">
        <w:t xml:space="preserve"> </w:t>
      </w:r>
      <w:sdt>
        <w:sdtPr>
          <w:alias w:val="Enter course name:"/>
          <w:tag w:val="Enter course name:"/>
          <w:id w:val="589278245"/>
          <w:placeholder>
            <w:docPart w:val="229CBEEB3D624F50B42A37DB9EF24007"/>
          </w:placeholder>
          <w:temporary/>
          <w:showingPlcHdr/>
          <w15:appearance w15:val="hidden"/>
        </w:sdtPr>
        <w:sdtEndPr/>
        <w:sdtContent>
          <w:r w:rsidR="00687E79">
            <w:t>Course Name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186250864"/>
          <w:placeholder>
            <w:docPart w:val="C9CDA11F568140B8B7C0EAD203EF69A3"/>
          </w:placeholder>
          <w:temporary/>
          <w:showingPlcHdr/>
          <w15:appearance w15:val="hidden"/>
        </w:sdtPr>
        <w:sdtEndPr/>
        <w:sdtContent>
          <w:r w:rsidR="00F06AC7">
            <w:t>from me and earned superior grades in those classes. Based on</w:t>
          </w:r>
        </w:sdtContent>
      </w:sdt>
      <w:r w:rsidR="00E66FCF">
        <w:t xml:space="preserve"> </w:t>
      </w:r>
      <w:sdt>
        <w:sdtPr>
          <w:alias w:val="Student:"/>
          <w:tag w:val="Student:"/>
          <w:id w:val="2024436579"/>
          <w:placeholder>
            <w:docPart w:val="2C06F992A073468ABD1FC1E5DF77C8E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’s </w:t>
      </w:r>
      <w:sdt>
        <w:sdtPr>
          <w:alias w:val="Enter letter body:"/>
          <w:tag w:val="Enter letter body:"/>
          <w:id w:val="-357969746"/>
          <w:placeholder>
            <w:docPart w:val="7865C1246AF8440A9DAC0B859735A0F2"/>
          </w:placeholder>
          <w:temporary/>
          <w:showingPlcHdr/>
          <w15:appearance w15:val="hidden"/>
        </w:sdtPr>
        <w:sdtEndPr/>
        <w:sdtContent>
          <w:r w:rsidR="00F06AC7">
            <w:t>grades, attendance, and class participation, I’d rate his academic performance in my class as exceptional.</w:t>
          </w:r>
        </w:sdtContent>
      </w:sdt>
    </w:p>
    <w:p w14:paraId="12828B13" w14:textId="77777777" w:rsidR="002502B0" w:rsidRDefault="00D10AE7">
      <w:sdt>
        <w:sdtPr>
          <w:alias w:val="Student:"/>
          <w:tag w:val="Student:"/>
          <w:id w:val="612556474"/>
          <w:placeholder>
            <w:docPart w:val="7ED7AB92D6034DBC8A6470B45EBF1BA8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823535569"/>
          <w:placeholder>
            <w:docPart w:val="0F7C19D417E44A2CAEC34D7B15D4128C"/>
          </w:placeholder>
          <w:temporary/>
          <w:showingPlcHdr/>
          <w15:appearance w15:val="hidden"/>
        </w:sdtPr>
        <w:sdtEndPr/>
        <w:sdtContent>
          <w:r w:rsidR="00F06AC7">
            <w:t>has a number of strengths to offer an employer. He is always interested in helping others. For example</w:t>
          </w:r>
        </w:sdtContent>
      </w:sdt>
      <w:r w:rsidR="00687E79">
        <w:t xml:space="preserve">, </w:t>
      </w:r>
      <w:sdt>
        <w:sdtPr>
          <w:alias w:val="Enter a specific experience example:"/>
          <w:tag w:val="Enter a specific experience example:"/>
          <w:id w:val="-932427526"/>
          <w:placeholder>
            <w:docPart w:val="1E73F50FD7E24F00961218FED7201D4E"/>
          </w:placeholder>
          <w:temporary/>
          <w:showingPlcHdr/>
          <w15:appearance w15:val="hidden"/>
        </w:sdtPr>
        <w:sdtEndPr/>
        <w:sdtContent>
          <w:r w:rsidR="00687E79">
            <w:t>ad</w:t>
          </w:r>
          <w:r w:rsidR="005C2394">
            <w:t>d a specific experience example</w:t>
          </w:r>
          <w:r w:rsidR="001A62AA">
            <w:t>.</w:t>
          </w:r>
        </w:sdtContent>
      </w:sdt>
      <w:r w:rsidR="00BD004C">
        <w:t xml:space="preserve"> </w:t>
      </w:r>
      <w:sdt>
        <w:sdtPr>
          <w:alias w:val="Student:"/>
          <w:tag w:val="Student:"/>
          <w:id w:val="1292558440"/>
          <w:placeholder>
            <w:docPart w:val="D2529C4DC46B4CE0A0DB841F4D19ACCB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048109603"/>
          <w:placeholder>
            <w:docPart w:val="5BD78B2E2E6244B8A44D98CFA2BC7D29"/>
          </w:placeholder>
          <w:temporary/>
          <w:showingPlcHdr/>
          <w15:appearance w15:val="hidden"/>
        </w:sdtPr>
        <w:sdtEndPr/>
        <w:sdtContent>
          <w:r w:rsidR="00F06AC7">
            <w:t>is also a very fast learner.</w:t>
          </w:r>
        </w:sdtContent>
      </w:sdt>
      <w:r w:rsidR="00D67ECD">
        <w:t xml:space="preserve"> </w:t>
      </w:r>
      <w:sdt>
        <w:sdtPr>
          <w:alias w:val="Enter additional strengths:"/>
          <w:tag w:val="Enter additional strengths:"/>
          <w:id w:val="1780140849"/>
          <w:placeholder>
            <w:docPart w:val="6BE081A74AFC4004ABA8A2AC6FA59A43"/>
          </w:placeholder>
          <w:temporary/>
          <w:showingPlcHdr/>
          <w15:appearance w15:val="hidden"/>
        </w:sdtPr>
        <w:sdtEndPr/>
        <w:sdtContent>
          <w:r w:rsidR="005C2394">
            <w:t>Add additional strengths</w:t>
          </w:r>
          <w:r w:rsidR="001A62AA">
            <w:t>.</w:t>
          </w:r>
        </w:sdtContent>
      </w:sdt>
    </w:p>
    <w:p w14:paraId="351E1412" w14:textId="77777777" w:rsidR="002502B0" w:rsidRDefault="00D10AE7" w:rsidP="001A62AA">
      <w:sdt>
        <w:sdtPr>
          <w:alias w:val="Enter letter body:"/>
          <w:tag w:val="Enter letter body:"/>
          <w:id w:val="-1387100319"/>
          <w:placeholder>
            <w:docPart w:val="D5489EF24B9C484783E111E8C66F43ED"/>
          </w:placeholder>
          <w:temporary/>
          <w:showingPlcHdr/>
          <w15:appearance w15:val="hidden"/>
        </w:sdtPr>
        <w:sdtEndPr/>
        <w:sdtContent>
          <w:r w:rsidR="00F06AC7">
            <w:t>In conclusion, I would highly recommend</w:t>
          </w:r>
        </w:sdtContent>
      </w:sdt>
      <w:r w:rsidR="00F06AC7">
        <w:t xml:space="preserve"> </w:t>
      </w:r>
      <w:sdt>
        <w:sdtPr>
          <w:alias w:val="Student:"/>
          <w:tag w:val="Student:"/>
          <w:id w:val="877051869"/>
          <w:placeholder>
            <w:docPart w:val="4EF17AB87D634ED480FCD5A0573532D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. </w:t>
      </w:r>
      <w:sdt>
        <w:sdtPr>
          <w:alias w:val="Enter letter body:"/>
          <w:tag w:val="Enter letter body:"/>
          <w:id w:val="716783919"/>
          <w:placeholder>
            <w:docPart w:val="373A2D7175404D2DAA8713C1B834EA2F"/>
          </w:placeholder>
          <w:temporary/>
          <w:showingPlcHdr/>
          <w15:appearance w15:val="hidden"/>
        </w:sdtPr>
        <w:sdtEndPr/>
        <w:sdtContent>
          <w:r w:rsidR="00F06AC7">
            <w:t>If his performance in my class is any indication of how he’d perform in the available position</w:t>
          </w:r>
        </w:sdtContent>
      </w:sdt>
      <w:r w:rsidR="00E66FCF">
        <w:t xml:space="preserve">, </w:t>
      </w:r>
      <w:sdt>
        <w:sdtPr>
          <w:alias w:val="Student:"/>
          <w:tag w:val="Student:"/>
          <w:id w:val="1762490863"/>
          <w:placeholder>
            <w:docPart w:val="2603E7C436E1473985E3B0DA136F05DF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949904480"/>
          <w:placeholder>
            <w:docPart w:val="3443D045D39E4E5CA3AAE475720B93FA"/>
          </w:placeholder>
          <w:temporary/>
          <w:showingPlcHdr/>
          <w15:appearance w15:val="hidden"/>
        </w:sdtPr>
        <w:sdtEndPr/>
        <w:sdtContent>
          <w:r w:rsidR="00F06AC7">
            <w:t>will be an extremely positive addition to your organization. If you need any additional information, feel free to contact me at</w:t>
          </w:r>
        </w:sdtContent>
      </w:sdt>
      <w:r w:rsidR="00043604">
        <w:t xml:space="preserve"> </w:t>
      </w:r>
      <w:sdt>
        <w:sdtPr>
          <w:alias w:val="Enter telephone:"/>
          <w:tag w:val="Enter telephone:"/>
          <w:id w:val="707614351"/>
          <w:placeholder>
            <w:docPart w:val="CCF17BE70A074E59B956A561E4C02CA4"/>
          </w:placeholder>
          <w:temporary/>
          <w:showingPlcHdr/>
          <w15:appearance w15:val="hidden"/>
        </w:sdtPr>
        <w:sdtEndPr/>
        <w:sdtContent>
          <w:r w:rsidR="00D67ECD">
            <w:t>telephone</w:t>
          </w:r>
        </w:sdtContent>
      </w:sdt>
      <w:r w:rsidR="00D67ECD">
        <w:t xml:space="preserve"> </w:t>
      </w:r>
      <w:sdt>
        <w:sdtPr>
          <w:alias w:val="Enter letter body:"/>
          <w:tag w:val="Enter letter body:"/>
          <w:id w:val="1056128171"/>
          <w:placeholder>
            <w:docPart w:val="A2750502A3C2469A9360D3ED0AFE86A3"/>
          </w:placeholder>
          <w:temporary/>
          <w:showingPlcHdr/>
          <w15:appearance w15:val="hidden"/>
        </w:sdtPr>
        <w:sdtEndPr/>
        <w:sdtContent>
          <w:r w:rsidR="00043604">
            <w:t>or by email at</w:t>
          </w:r>
        </w:sdtContent>
      </w:sdt>
      <w:r w:rsidR="001A62AA">
        <w:t xml:space="preserve"> </w:t>
      </w:r>
      <w:sdt>
        <w:sdtPr>
          <w:alias w:val="Enter email:"/>
          <w:tag w:val="Enter email:"/>
          <w:id w:val="456455032"/>
          <w:placeholder>
            <w:docPart w:val="FBA10F187BF64C88B541BB51AB69335F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A62AA">
            <w:t>Email</w:t>
          </w:r>
        </w:sdtContent>
      </w:sdt>
      <w:r w:rsidR="00D67ECD">
        <w:t xml:space="preserve"> </w:t>
      </w:r>
      <w:sdt>
        <w:sdtPr>
          <w:alias w:val="Enter letter body:"/>
          <w:tag w:val="Enter letter body:"/>
          <w:id w:val="-1904669174"/>
          <w:placeholder>
            <w:docPart w:val="7CEF58FD8426405A9FF9FDF0E09DC928"/>
          </w:placeholder>
          <w:temporary/>
          <w:showingPlcHdr/>
          <w15:appearance w15:val="hidden"/>
        </w:sdtPr>
        <w:sdtEndPr/>
        <w:sdtContent>
          <w:r w:rsidR="00043604">
            <w:t>anytime.</w:t>
          </w:r>
        </w:sdtContent>
      </w:sdt>
    </w:p>
    <w:p w14:paraId="5DF4CAE8" w14:textId="77777777" w:rsidR="002502B0" w:rsidRDefault="00D10AE7">
      <w:pPr>
        <w:pStyle w:val="Closing"/>
      </w:pPr>
      <w:sdt>
        <w:sdtPr>
          <w:alias w:val="Sincerely:"/>
          <w:tag w:val="Sincerely:"/>
          <w:id w:val="270058583"/>
          <w:placeholder>
            <w:docPart w:val="3EC0DCE5B81042DF97EF5BDCDE584841"/>
          </w:placeholder>
          <w:temporary/>
          <w:showingPlcHdr/>
          <w15:appearance w15:val="hidden"/>
        </w:sdtPr>
        <w:sdtEndPr/>
        <w:sdtContent>
          <w:r w:rsidR="00FA1716">
            <w:t>Sincerely</w:t>
          </w:r>
        </w:sdtContent>
      </w:sdt>
      <w:r w:rsidR="00BD004C">
        <w:t>,</w:t>
      </w:r>
    </w:p>
    <w:sdt>
      <w:sdtPr>
        <w:alias w:val="Enter Your Name:"/>
        <w:tag w:val="Enter Your Name:"/>
        <w:id w:val="-175660947"/>
        <w:placeholder>
          <w:docPart w:val="E09C714FAE9D4916A7C26B5C878E40A9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1319145B" w14:textId="77777777" w:rsidR="001A62AA" w:rsidRPr="001A62AA" w:rsidRDefault="001A62AA" w:rsidP="001A62AA">
          <w:pPr>
            <w:pStyle w:val="Signature"/>
          </w:pPr>
          <w:r>
            <w:t>Your Name</w:t>
          </w:r>
        </w:p>
      </w:sdtContent>
    </w:sdt>
    <w:sectPr w:rsidR="001A62AA" w:rsidRPr="001A62AA">
      <w:footerReference w:type="default" r:id="rId7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F72DE" w14:textId="77777777" w:rsidR="00D10AE7" w:rsidRDefault="00D10AE7">
      <w:pPr>
        <w:spacing w:after="0" w:line="240" w:lineRule="auto"/>
      </w:pPr>
      <w:r>
        <w:separator/>
      </w:r>
    </w:p>
  </w:endnote>
  <w:endnote w:type="continuationSeparator" w:id="0">
    <w:p w14:paraId="6C15736A" w14:textId="77777777" w:rsidR="00D10AE7" w:rsidRDefault="00D1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E77FD" w14:textId="77777777" w:rsidR="00AD6810" w:rsidRDefault="00D10AE7" w:rsidP="00AD6810">
    <w:pPr>
      <w:pStyle w:val="Footer"/>
    </w:pPr>
    <w:sdt>
      <w:sdtPr>
        <w:alias w:val="Enter street address, city, st zip code:"/>
        <w:tag w:val="Enter street address, city, st zip code:"/>
        <w:id w:val="-354040636"/>
        <w:placeholder>
          <w:docPart w:val="53D628F663AA4847A6BB8C70533BF576"/>
        </w:placeholder>
        <w:temporary/>
        <w:showingPlcHdr/>
        <w15:appearance w15:val="hidden"/>
        <w:text/>
      </w:sdtPr>
      <w:sdtEndPr/>
      <w:sdtContent>
        <w:r w:rsidR="001E3ECD">
          <w:t>Street Address, City, ST ZIP Code</w:t>
        </w:r>
      </w:sdtContent>
    </w:sdt>
  </w:p>
  <w:p w14:paraId="74EE18E5" w14:textId="77777777" w:rsidR="00AD6810" w:rsidRDefault="00D10AE7" w:rsidP="00AD6810">
    <w:pPr>
      <w:pStyle w:val="Footer"/>
    </w:pPr>
    <w:sdt>
      <w:sdtPr>
        <w:alias w:val="Office:"/>
        <w:tag w:val="Office:"/>
        <w:id w:val="-1574580512"/>
        <w:placeholder>
          <w:docPart w:val="FBA10F187BF64C88B541BB51AB69335F"/>
        </w:placeholder>
        <w:temporary/>
        <w:showingPlcHdr/>
        <w15:appearance w15:val="hidden"/>
      </w:sdtPr>
      <w:sdtEndPr/>
      <w:sdtContent>
        <w:r w:rsidR="00B03917">
          <w:t>Office</w:t>
        </w:r>
      </w:sdtContent>
    </w:sdt>
    <w:r w:rsidR="00AD6810">
      <w:t xml:space="preserve">: </w:t>
    </w:r>
    <w:sdt>
      <w:sdtPr>
        <w:alias w:val="Enter telephone:"/>
        <w:tag w:val="Enter telephone:"/>
        <w:id w:val="641390488"/>
        <w:placeholder>
          <w:docPart w:val="F552DB24A22F4A15836D88DA6AB30314"/>
        </w:placeholder>
        <w:temporary/>
        <w:showingPlcHdr/>
        <w15:appearance w15:val="hidden"/>
        <w:text/>
      </w:sdtPr>
      <w:sdtEndPr/>
      <w:sdtContent>
        <w:r w:rsidR="00AD6810">
          <w:t>Telephone</w:t>
        </w:r>
      </w:sdtContent>
    </w:sdt>
    <w:r w:rsidR="00AD6810">
      <w:t> </w:t>
    </w:r>
    <w:r w:rsidR="00AD6810">
      <w:rPr>
        <w:rStyle w:val="Strong"/>
      </w:rPr>
      <w:t>|</w:t>
    </w:r>
    <w:r w:rsidR="00AD6810">
      <w:t> </w:t>
    </w:r>
    <w:sdt>
      <w:sdtPr>
        <w:alias w:val="Enter website:"/>
        <w:tag w:val="Enter website:"/>
        <w:id w:val="1051347503"/>
        <w:placeholder>
          <w:docPart w:val="BEA1A8EB001C4C88997F678ADAF04FAE"/>
        </w:placeholder>
        <w:temporary/>
        <w:showingPlcHdr/>
        <w15:appearance w15:val="hidden"/>
        <w:text/>
      </w:sdtPr>
      <w:sdtEndPr/>
      <w:sdtContent>
        <w:r w:rsidR="00AD6810"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5B7CC" w14:textId="77777777" w:rsidR="00D10AE7" w:rsidRDefault="00D10AE7">
      <w:pPr>
        <w:spacing w:after="0" w:line="240" w:lineRule="auto"/>
      </w:pPr>
      <w:r>
        <w:separator/>
      </w:r>
    </w:p>
  </w:footnote>
  <w:footnote w:type="continuationSeparator" w:id="0">
    <w:p w14:paraId="3DCA328F" w14:textId="77777777" w:rsidR="00D10AE7" w:rsidRDefault="00D10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86"/>
    <w:rsid w:val="00043604"/>
    <w:rsid w:val="000456BE"/>
    <w:rsid w:val="000C63F5"/>
    <w:rsid w:val="00152637"/>
    <w:rsid w:val="001A62AA"/>
    <w:rsid w:val="001E3ECD"/>
    <w:rsid w:val="00212B8B"/>
    <w:rsid w:val="00233897"/>
    <w:rsid w:val="002502B0"/>
    <w:rsid w:val="003A39D5"/>
    <w:rsid w:val="00402E5B"/>
    <w:rsid w:val="00420EE8"/>
    <w:rsid w:val="005068ED"/>
    <w:rsid w:val="00552E02"/>
    <w:rsid w:val="00561BA0"/>
    <w:rsid w:val="005679B2"/>
    <w:rsid w:val="00596DAF"/>
    <w:rsid w:val="005C2394"/>
    <w:rsid w:val="00664874"/>
    <w:rsid w:val="00687E79"/>
    <w:rsid w:val="0074728F"/>
    <w:rsid w:val="0076550F"/>
    <w:rsid w:val="00770EBF"/>
    <w:rsid w:val="00801685"/>
    <w:rsid w:val="008565E1"/>
    <w:rsid w:val="008B0639"/>
    <w:rsid w:val="008D333F"/>
    <w:rsid w:val="009B1564"/>
    <w:rsid w:val="00A6303D"/>
    <w:rsid w:val="00A70A87"/>
    <w:rsid w:val="00AD6810"/>
    <w:rsid w:val="00B03917"/>
    <w:rsid w:val="00B21C59"/>
    <w:rsid w:val="00BD004C"/>
    <w:rsid w:val="00BD1BF3"/>
    <w:rsid w:val="00BE1F59"/>
    <w:rsid w:val="00D10AE7"/>
    <w:rsid w:val="00D67ECD"/>
    <w:rsid w:val="00DB45B9"/>
    <w:rsid w:val="00DC6C63"/>
    <w:rsid w:val="00E47714"/>
    <w:rsid w:val="00E66827"/>
    <w:rsid w:val="00E66FCF"/>
    <w:rsid w:val="00F06AC7"/>
    <w:rsid w:val="00F16486"/>
    <w:rsid w:val="00F262F2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6EFE"/>
  <w15:chartTrackingRefBased/>
  <w15:docId w15:val="{89896C63-A610-45B8-A2BB-68A04A10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0934F7D37F491F9A3D0E14B4A52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677E7-B7F4-4053-9AD1-1F1625ADCE5E}"/>
      </w:docPartPr>
      <w:docPartBody>
        <w:p w:rsidR="00000000" w:rsidRDefault="00F93C97">
          <w:pPr>
            <w:pStyle w:val="6C0934F7D37F491F9A3D0E14B4A52EBB"/>
          </w:pPr>
          <w:r w:rsidRPr="00DB45B9">
            <w:t>School name</w:t>
          </w:r>
        </w:p>
      </w:docPartBody>
    </w:docPart>
    <w:docPart>
      <w:docPartPr>
        <w:name w:val="53D628F663AA4847A6BB8C70533B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371B-9DE1-446C-9FEA-56F939F8F785}"/>
      </w:docPartPr>
      <w:docPartBody>
        <w:p w:rsidR="00000000" w:rsidRDefault="00F93C97">
          <w:pPr>
            <w:pStyle w:val="53D628F663AA4847A6BB8C70533BF576"/>
          </w:pPr>
          <w:r w:rsidRPr="001A62AA">
            <w:t>Your Name</w:t>
          </w:r>
        </w:p>
      </w:docPartBody>
    </w:docPart>
    <w:docPart>
      <w:docPartPr>
        <w:name w:val="F552DB24A22F4A15836D88DA6AB3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BC64-EE84-4959-8E57-02D032C88ECE}"/>
      </w:docPartPr>
      <w:docPartBody>
        <w:p w:rsidR="00000000" w:rsidRDefault="00F93C97">
          <w:pPr>
            <w:pStyle w:val="F552DB24A22F4A15836D88DA6AB30314"/>
          </w:pPr>
          <w:r w:rsidRPr="00F262F2">
            <w:rPr>
              <w:rStyle w:val="Strong"/>
            </w:rPr>
            <w:t>|</w:t>
          </w:r>
        </w:p>
      </w:docPartBody>
    </w:docPart>
    <w:docPart>
      <w:docPartPr>
        <w:name w:val="BEA1A8EB001C4C88997F678ADAF0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5A2E-F0C8-4F0F-AF58-46CC7691324D}"/>
      </w:docPartPr>
      <w:docPartBody>
        <w:p w:rsidR="00000000" w:rsidRDefault="00F93C97">
          <w:pPr>
            <w:pStyle w:val="BEA1A8EB001C4C88997F678ADAF04FAE"/>
          </w:pPr>
          <w:r>
            <w:t>Email</w:t>
          </w:r>
        </w:p>
      </w:docPartBody>
    </w:docPart>
    <w:docPart>
      <w:docPartPr>
        <w:name w:val="47074E48263449D2AB10D8C8DE37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41C5-E035-4EB7-8340-8CA2D89D53B8}"/>
      </w:docPartPr>
      <w:docPartBody>
        <w:p w:rsidR="00000000" w:rsidRDefault="00F93C97">
          <w:pPr>
            <w:pStyle w:val="47074E48263449D2AB10D8C8DE3789DA"/>
          </w:pPr>
          <w:r>
            <w:t>Date</w:t>
          </w:r>
        </w:p>
      </w:docPartBody>
    </w:docPart>
    <w:docPart>
      <w:docPartPr>
        <w:name w:val="D280961561504FF99A9DB767C4A7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29E5F-FB61-406B-9764-9204DA85B8D7}"/>
      </w:docPartPr>
      <w:docPartBody>
        <w:p w:rsidR="00000000" w:rsidRDefault="00F93C97">
          <w:pPr>
            <w:pStyle w:val="D280961561504FF99A9DB767C4A77880"/>
          </w:pPr>
          <w:r w:rsidRPr="00596DAF">
            <w:rPr>
              <w:rStyle w:val="SalutationChar"/>
            </w:rPr>
            <w:t>To Whom It May Concern</w:t>
          </w:r>
        </w:p>
      </w:docPartBody>
    </w:docPart>
    <w:docPart>
      <w:docPartPr>
        <w:name w:val="3D874D26388E44AEA4852B0A825D5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7C6F7-5233-45CF-8A0C-F3CE4A3C3FBB}"/>
      </w:docPartPr>
      <w:docPartBody>
        <w:p w:rsidR="00000000" w:rsidRDefault="00F93C97">
          <w:pPr>
            <w:pStyle w:val="3D874D26388E44AEA4852B0A825D514E"/>
          </w:pPr>
          <w:r w:rsidRPr="001E3ECD">
            <w:t>To get started right away, just tap any placeholder text (such as this) and start typing to replace it with your own.</w:t>
          </w:r>
          <w:r>
            <w:t xml:space="preserve"> </w:t>
          </w:r>
          <w:r w:rsidRPr="001E3ECD">
            <w:t xml:space="preserve">Double-click in the footer to provide your street </w:t>
          </w:r>
          <w:r w:rsidRPr="001E3ECD">
            <w:t>address, phone number, and website.</w:t>
          </w:r>
        </w:p>
      </w:docPartBody>
    </w:docPart>
    <w:docPart>
      <w:docPartPr>
        <w:name w:val="3E5D776A91EF4F1F84EB2AD679E37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6DFAD-153C-4935-B457-E6873572D83E}"/>
      </w:docPartPr>
      <w:docPartBody>
        <w:p w:rsidR="00000000" w:rsidRDefault="00F93C97">
          <w:pPr>
            <w:pStyle w:val="3E5D776A91EF4F1F84EB2AD679E377B5"/>
          </w:pPr>
          <w:r>
            <w:t>I am writing this reference at the request of</w:t>
          </w:r>
        </w:p>
      </w:docPartBody>
    </w:docPart>
    <w:docPart>
      <w:docPartPr>
        <w:name w:val="0DEFF2AA10704ADB8E4E4024C9B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5EC44-7D62-4FE6-8DEF-3388A3DD558A}"/>
      </w:docPartPr>
      <w:docPartBody>
        <w:p w:rsidR="00000000" w:rsidRDefault="00F93C97">
          <w:pPr>
            <w:pStyle w:val="0DEFF2AA10704ADB8E4E4024C9B50C4D"/>
          </w:pPr>
          <w:r>
            <w:t>Student Name</w:t>
          </w:r>
        </w:p>
      </w:docPartBody>
    </w:docPart>
    <w:docPart>
      <w:docPartPr>
        <w:name w:val="A223855EBAF046828270C7E985B6D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C570-17BB-4B8F-82B3-3DA13B9C451C}"/>
      </w:docPartPr>
      <w:docPartBody>
        <w:p w:rsidR="00000000" w:rsidRDefault="00F93C97">
          <w:pPr>
            <w:pStyle w:val="A223855EBAF046828270C7E985B6DADA"/>
          </w:pPr>
          <w:r>
            <w:t>who is applying for summer internship at</w:t>
          </w:r>
        </w:p>
      </w:docPartBody>
    </w:docPart>
    <w:docPart>
      <w:docPartPr>
        <w:name w:val="CF6F0129B3274EC0B8F4A62268AC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613F0-F410-4501-9554-BDDD6FE02082}"/>
      </w:docPartPr>
      <w:docPartBody>
        <w:p w:rsidR="00000000" w:rsidRDefault="00F93C97">
          <w:pPr>
            <w:pStyle w:val="CF6F0129B3274EC0B8F4A62268ACD909"/>
          </w:pPr>
          <w:r>
            <w:t>Company Name</w:t>
          </w:r>
        </w:p>
      </w:docPartBody>
    </w:docPart>
    <w:docPart>
      <w:docPartPr>
        <w:name w:val="FD1FB28A957D46A8B3291B97563AC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F2C34-117C-49CE-A520-47BB9062CACD}"/>
      </w:docPartPr>
      <w:docPartBody>
        <w:p w:rsidR="00000000" w:rsidRDefault="00F93C97">
          <w:pPr>
            <w:pStyle w:val="FD1FB28A957D46A8B3291B97563ACDC5"/>
          </w:pPr>
          <w:r>
            <w:t>I have known</w:t>
          </w:r>
        </w:p>
      </w:docPartBody>
    </w:docPart>
    <w:docPart>
      <w:docPartPr>
        <w:name w:val="C03E776F543845DBB16D87462099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4459-D3C1-4753-AA6A-0623EF524D9E}"/>
      </w:docPartPr>
      <w:docPartBody>
        <w:p w:rsidR="00000000" w:rsidRDefault="00F93C97">
          <w:pPr>
            <w:pStyle w:val="C03E776F543845DBB16D874620992B14"/>
          </w:pPr>
          <w:r>
            <w:t>Student</w:t>
          </w:r>
        </w:p>
      </w:docPartBody>
    </w:docPart>
    <w:docPart>
      <w:docPartPr>
        <w:name w:val="D515834631474986A76252547EDD3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76D72-E784-4774-A2A2-899A8F301E94}"/>
      </w:docPartPr>
      <w:docPartBody>
        <w:p w:rsidR="00000000" w:rsidRDefault="00F93C97">
          <w:pPr>
            <w:pStyle w:val="D515834631474986A76252547EDD3E89"/>
          </w:pPr>
          <w:r>
            <w:t>for</w:t>
          </w:r>
        </w:p>
      </w:docPartBody>
    </w:docPart>
    <w:docPart>
      <w:docPartPr>
        <w:name w:val="69B5B8116B584B71935A06D2534A0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9EBB-C6E7-4DD8-BEA3-620A3A6CE0A5}"/>
      </w:docPartPr>
      <w:docPartBody>
        <w:p w:rsidR="00000000" w:rsidRDefault="00F93C97">
          <w:pPr>
            <w:pStyle w:val="69B5B8116B584B71935A06D2534A07E1"/>
          </w:pPr>
          <w:r>
            <w:t>number of years</w:t>
          </w:r>
        </w:p>
      </w:docPartBody>
    </w:docPart>
    <w:docPart>
      <w:docPartPr>
        <w:name w:val="3AD725E11A7A40298F93EC4586D91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9FD98-1A67-48B3-A89A-891A7B50E6D4}"/>
      </w:docPartPr>
      <w:docPartBody>
        <w:p w:rsidR="00000000" w:rsidRDefault="00F93C97">
          <w:pPr>
            <w:pStyle w:val="3AD725E11A7A40298F93EC4586D91990"/>
          </w:pPr>
          <w:r>
            <w:t>in my capacity as a teacher at</w:t>
          </w:r>
        </w:p>
      </w:docPartBody>
    </w:docPart>
    <w:docPart>
      <w:docPartPr>
        <w:name w:val="D7A77DB518DD4432A5A562B39AB8B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DB6F-E550-44BC-ADFC-6D265894D1F7}"/>
      </w:docPartPr>
      <w:docPartBody>
        <w:p w:rsidR="00000000" w:rsidRDefault="00F93C97">
          <w:pPr>
            <w:pStyle w:val="D7A77DB518DD4432A5A562B39AB8B65E"/>
          </w:pPr>
          <w:r>
            <w:t>School name</w:t>
          </w:r>
        </w:p>
      </w:docPartBody>
    </w:docPart>
    <w:docPart>
      <w:docPartPr>
        <w:name w:val="9158B0B3503A41CCB5C7BF5B1324D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53497-08B7-4F58-AD54-E6F612317167}"/>
      </w:docPartPr>
      <w:docPartBody>
        <w:p w:rsidR="00000000" w:rsidRDefault="00F93C97">
          <w:pPr>
            <w:pStyle w:val="9158B0B3503A41CCB5C7BF5B1324DAC9"/>
          </w:pPr>
          <w:r>
            <w:t>Student</w:t>
          </w:r>
        </w:p>
      </w:docPartBody>
    </w:docPart>
    <w:docPart>
      <w:docPartPr>
        <w:name w:val="F9BF7A54CF7848A9882FA852660A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6FBA5-0208-4884-B100-34D4D8BADBEB}"/>
      </w:docPartPr>
      <w:docPartBody>
        <w:p w:rsidR="00000000" w:rsidRDefault="00F93C97">
          <w:pPr>
            <w:pStyle w:val="F9BF7A54CF7848A9882FA852660AEBAC"/>
          </w:pPr>
          <w:r>
            <w:t>took</w:t>
          </w:r>
        </w:p>
      </w:docPartBody>
    </w:docPart>
    <w:docPart>
      <w:docPartPr>
        <w:name w:val="748D005AC549423FA2737ED4D483F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73A64-48FB-434E-BDD3-777C303CECCA}"/>
      </w:docPartPr>
      <w:docPartBody>
        <w:p w:rsidR="00000000" w:rsidRDefault="00F93C97">
          <w:pPr>
            <w:pStyle w:val="748D005AC549423FA2737ED4D483F1EF"/>
          </w:pPr>
          <w:r>
            <w:t>Course Name</w:t>
          </w:r>
        </w:p>
      </w:docPartBody>
    </w:docPart>
    <w:docPart>
      <w:docPartPr>
        <w:name w:val="894300D15D7E49FE8B370F88A949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72BF-F987-4B4B-AD50-E9DCF143914D}"/>
      </w:docPartPr>
      <w:docPartBody>
        <w:p w:rsidR="00000000" w:rsidRDefault="00F93C97">
          <w:pPr>
            <w:pStyle w:val="894300D15D7E49FE8B370F88A9493572"/>
          </w:pPr>
          <w:r>
            <w:t>and</w:t>
          </w:r>
        </w:p>
      </w:docPartBody>
    </w:docPart>
    <w:docPart>
      <w:docPartPr>
        <w:name w:val="229CBEEB3D624F50B42A37DB9EF24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7107-EFBE-4140-8D82-CDDBC4A30643}"/>
      </w:docPartPr>
      <w:docPartBody>
        <w:p w:rsidR="00000000" w:rsidRDefault="00F93C97">
          <w:pPr>
            <w:pStyle w:val="229CBEEB3D624F50B42A37DB9EF24007"/>
          </w:pPr>
          <w:r>
            <w:t>Course Name</w:t>
          </w:r>
        </w:p>
      </w:docPartBody>
    </w:docPart>
    <w:docPart>
      <w:docPartPr>
        <w:name w:val="C9CDA11F568140B8B7C0EAD203EF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F757E-FE86-49DA-B899-DCAA468EE453}"/>
      </w:docPartPr>
      <w:docPartBody>
        <w:p w:rsidR="00000000" w:rsidRDefault="00F93C97">
          <w:pPr>
            <w:pStyle w:val="C9CDA11F568140B8B7C0EAD203EF69A3"/>
          </w:pPr>
          <w:r>
            <w:t>from me and earned superior grades in those classes. Based on</w:t>
          </w:r>
        </w:p>
      </w:docPartBody>
    </w:docPart>
    <w:docPart>
      <w:docPartPr>
        <w:name w:val="2C06F992A073468ABD1FC1E5DF77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614C1-AD39-4975-8301-2A817947B2C2}"/>
      </w:docPartPr>
      <w:docPartBody>
        <w:p w:rsidR="00000000" w:rsidRDefault="00F93C97">
          <w:pPr>
            <w:pStyle w:val="2C06F992A073468ABD1FC1E5DF77C8E2"/>
          </w:pPr>
          <w:r>
            <w:t>Student</w:t>
          </w:r>
        </w:p>
      </w:docPartBody>
    </w:docPart>
    <w:docPart>
      <w:docPartPr>
        <w:name w:val="7865C1246AF8440A9DAC0B859735A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F6494-4A1B-4F5D-8190-AB966ECB6552}"/>
      </w:docPartPr>
      <w:docPartBody>
        <w:p w:rsidR="00000000" w:rsidRDefault="00F93C97">
          <w:pPr>
            <w:pStyle w:val="7865C1246AF8440A9DAC0B859735A0F2"/>
          </w:pPr>
          <w:r>
            <w:t>grades, attendance, and class participation, I’d rate his academic performance in my class as exceptional.</w:t>
          </w:r>
        </w:p>
      </w:docPartBody>
    </w:docPart>
    <w:docPart>
      <w:docPartPr>
        <w:name w:val="7ED7AB92D6034DBC8A6470B45EBF1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998DE-6B2F-4C9B-BCA1-027E6C9EAEFE}"/>
      </w:docPartPr>
      <w:docPartBody>
        <w:p w:rsidR="00000000" w:rsidRDefault="00F93C97">
          <w:pPr>
            <w:pStyle w:val="7ED7AB92D6034DBC8A6470B45EBF1BA8"/>
          </w:pPr>
          <w:r>
            <w:t>Student</w:t>
          </w:r>
        </w:p>
      </w:docPartBody>
    </w:docPart>
    <w:docPart>
      <w:docPartPr>
        <w:name w:val="0F7C19D417E44A2CAEC34D7B15D4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4E7B3-180C-4074-9A5B-6C6AD2BE5877}"/>
      </w:docPartPr>
      <w:docPartBody>
        <w:p w:rsidR="00000000" w:rsidRDefault="00F93C97">
          <w:pPr>
            <w:pStyle w:val="0F7C19D417E44A2CAEC34D7B15D4128C"/>
          </w:pPr>
          <w:r>
            <w:t>has a number of strengths to offer an employer. He is always interested in helping others. For example</w:t>
          </w:r>
        </w:p>
      </w:docPartBody>
    </w:docPart>
    <w:docPart>
      <w:docPartPr>
        <w:name w:val="1E73F50FD7E24F00961218FED720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72353-84E5-47D1-9B93-C3917A45F230}"/>
      </w:docPartPr>
      <w:docPartBody>
        <w:p w:rsidR="00000000" w:rsidRDefault="00F93C97">
          <w:pPr>
            <w:pStyle w:val="1E73F50FD7E24F00961218FED7201D4E"/>
          </w:pPr>
          <w:r>
            <w:t>add a specific experience example.</w:t>
          </w:r>
        </w:p>
      </w:docPartBody>
    </w:docPart>
    <w:docPart>
      <w:docPartPr>
        <w:name w:val="D2529C4DC46B4CE0A0DB841F4D19A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EFAB7-07D5-4B0E-92B4-AAE816523CF4}"/>
      </w:docPartPr>
      <w:docPartBody>
        <w:p w:rsidR="00000000" w:rsidRDefault="00F93C97">
          <w:pPr>
            <w:pStyle w:val="D2529C4DC46B4CE0A0DB841F4D19ACCB"/>
          </w:pPr>
          <w:r>
            <w:t>Student</w:t>
          </w:r>
        </w:p>
      </w:docPartBody>
    </w:docPart>
    <w:docPart>
      <w:docPartPr>
        <w:name w:val="5BD78B2E2E6244B8A44D98CFA2BC7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67D0A-12D3-4C6E-96DC-A94114939A4E}"/>
      </w:docPartPr>
      <w:docPartBody>
        <w:p w:rsidR="00000000" w:rsidRDefault="00F93C97">
          <w:pPr>
            <w:pStyle w:val="5BD78B2E2E6244B8A44D98CFA2BC7D29"/>
          </w:pPr>
          <w:r>
            <w:t>is also a very fast learner.</w:t>
          </w:r>
        </w:p>
      </w:docPartBody>
    </w:docPart>
    <w:docPart>
      <w:docPartPr>
        <w:name w:val="6BE081A74AFC4004ABA8A2AC6FA59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2138E-1B51-403A-97E8-3BAEFC830115}"/>
      </w:docPartPr>
      <w:docPartBody>
        <w:p w:rsidR="00000000" w:rsidRDefault="00F93C97">
          <w:pPr>
            <w:pStyle w:val="6BE081A74AFC4004ABA8A2AC6FA59A43"/>
          </w:pPr>
          <w:r>
            <w:t xml:space="preserve">Add </w:t>
          </w:r>
          <w:r>
            <w:t>additional strengths.</w:t>
          </w:r>
        </w:p>
      </w:docPartBody>
    </w:docPart>
    <w:docPart>
      <w:docPartPr>
        <w:name w:val="D5489EF24B9C484783E111E8C66F4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0F613-0EF5-4D96-BA41-53F4A78508FD}"/>
      </w:docPartPr>
      <w:docPartBody>
        <w:p w:rsidR="00000000" w:rsidRDefault="00F93C97">
          <w:pPr>
            <w:pStyle w:val="D5489EF24B9C484783E111E8C66F43ED"/>
          </w:pPr>
          <w:r>
            <w:t>In conclusion</w:t>
          </w:r>
          <w:r>
            <w:t>, I would highly recommend</w:t>
          </w:r>
        </w:p>
      </w:docPartBody>
    </w:docPart>
    <w:docPart>
      <w:docPartPr>
        <w:name w:val="4EF17AB87D634ED480FCD5A057353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0143-3D5B-4670-80A1-1628BFDC8152}"/>
      </w:docPartPr>
      <w:docPartBody>
        <w:p w:rsidR="00000000" w:rsidRDefault="00F93C97">
          <w:pPr>
            <w:pStyle w:val="4EF17AB87D634ED480FCD5A0573532D3"/>
          </w:pPr>
          <w:r>
            <w:t>Student</w:t>
          </w:r>
        </w:p>
      </w:docPartBody>
    </w:docPart>
    <w:docPart>
      <w:docPartPr>
        <w:name w:val="373A2D7175404D2DAA8713C1B834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DEDFF-2557-4D73-97D9-674037546F40}"/>
      </w:docPartPr>
      <w:docPartBody>
        <w:p w:rsidR="00000000" w:rsidRDefault="00F93C97">
          <w:pPr>
            <w:pStyle w:val="373A2D7175404D2DAA8713C1B834EA2F"/>
          </w:pPr>
          <w:r>
            <w:t>If his performance in my class is any indication of how he’d perform in the available position</w:t>
          </w:r>
        </w:p>
      </w:docPartBody>
    </w:docPart>
    <w:docPart>
      <w:docPartPr>
        <w:name w:val="2603E7C436E1473985E3B0DA136F0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1127B-7021-458C-A6EA-CC2B8719E82E}"/>
      </w:docPartPr>
      <w:docPartBody>
        <w:p w:rsidR="00000000" w:rsidRDefault="00F93C97">
          <w:pPr>
            <w:pStyle w:val="2603E7C436E1473985E3B0DA136F05DF"/>
          </w:pPr>
          <w:r>
            <w:t>Student</w:t>
          </w:r>
        </w:p>
      </w:docPartBody>
    </w:docPart>
    <w:docPart>
      <w:docPartPr>
        <w:name w:val="3443D045D39E4E5CA3AAE475720B9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5DA0B-754C-4138-8556-08B35491B2DC}"/>
      </w:docPartPr>
      <w:docPartBody>
        <w:p w:rsidR="00000000" w:rsidRDefault="00F93C97">
          <w:pPr>
            <w:pStyle w:val="3443D045D39E4E5CA3AAE475720B93FA"/>
          </w:pPr>
          <w:r>
            <w:t>will be an extremely positive addition to your organization. If you need any additional information, feel free to contact me at</w:t>
          </w:r>
        </w:p>
      </w:docPartBody>
    </w:docPart>
    <w:docPart>
      <w:docPartPr>
        <w:name w:val="CCF17BE70A074E59B956A561E4C02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4240-B7EB-494D-A450-85FADBD81418}"/>
      </w:docPartPr>
      <w:docPartBody>
        <w:p w:rsidR="00000000" w:rsidRDefault="00F93C97">
          <w:pPr>
            <w:pStyle w:val="CCF17BE70A074E59B956A561E4C02CA4"/>
          </w:pPr>
          <w:r>
            <w:t>telephone</w:t>
          </w:r>
        </w:p>
      </w:docPartBody>
    </w:docPart>
    <w:docPart>
      <w:docPartPr>
        <w:name w:val="A2750502A3C2469A9360D3ED0AFE8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E21E-0C06-4431-92C4-ADAFBB3EBDEE}"/>
      </w:docPartPr>
      <w:docPartBody>
        <w:p w:rsidR="00000000" w:rsidRDefault="00F93C97">
          <w:pPr>
            <w:pStyle w:val="A2750502A3C2469A9360D3ED0AFE86A3"/>
          </w:pPr>
          <w:r>
            <w:t xml:space="preserve">or by </w:t>
          </w:r>
          <w:r>
            <w:t>email at</w:t>
          </w:r>
        </w:p>
      </w:docPartBody>
    </w:docPart>
    <w:docPart>
      <w:docPartPr>
        <w:name w:val="FBA10F187BF64C88B541BB51AB69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1340A-7319-45D0-94ED-92A7FF19C18B}"/>
      </w:docPartPr>
      <w:docPartBody>
        <w:p w:rsidR="00000000" w:rsidRDefault="00F93C97">
          <w:pPr>
            <w:pStyle w:val="FBA10F187BF64C88B541BB51AB69335F"/>
          </w:pPr>
          <w:r>
            <w:t>Email</w:t>
          </w:r>
        </w:p>
      </w:docPartBody>
    </w:docPart>
    <w:docPart>
      <w:docPartPr>
        <w:name w:val="7CEF58FD8426405A9FF9FDF0E09DC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87F7-C533-4B2E-9255-AAF79565F7A7}"/>
      </w:docPartPr>
      <w:docPartBody>
        <w:p w:rsidR="00000000" w:rsidRDefault="00F93C97">
          <w:pPr>
            <w:pStyle w:val="7CEF58FD8426405A9FF9FDF0E09DC928"/>
          </w:pPr>
          <w:r>
            <w:t>anytime.</w:t>
          </w:r>
        </w:p>
      </w:docPartBody>
    </w:docPart>
    <w:docPart>
      <w:docPartPr>
        <w:name w:val="3EC0DCE5B81042DF97EF5BDCDE58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7AD2-0640-42E8-A817-ECDE801E2269}"/>
      </w:docPartPr>
      <w:docPartBody>
        <w:p w:rsidR="00000000" w:rsidRDefault="00F93C97">
          <w:pPr>
            <w:pStyle w:val="3EC0DCE5B81042DF97EF5BDCDE584841"/>
          </w:pPr>
          <w:r>
            <w:t>Sincerely</w:t>
          </w:r>
        </w:p>
      </w:docPartBody>
    </w:docPart>
    <w:docPart>
      <w:docPartPr>
        <w:name w:val="E09C714FAE9D4916A7C26B5C878E4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3F3CB-4E91-49D2-B409-C97A62603DD7}"/>
      </w:docPartPr>
      <w:docPartBody>
        <w:p w:rsidR="00000000" w:rsidRDefault="00F93C97">
          <w:pPr>
            <w:pStyle w:val="E09C714FAE9D4916A7C26B5C878E40A9"/>
          </w:pPr>
          <w:r>
            <w:t>Your Name</w:t>
          </w:r>
        </w:p>
      </w:docPartBody>
    </w:docPart>
    <w:docPart>
      <w:docPartPr>
        <w:name w:val="6DD6B067D6A643A4975F5575E6BBC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32F6-310D-4320-8575-73F57DA51E32}"/>
      </w:docPartPr>
      <w:docPartBody>
        <w:p w:rsidR="00000000" w:rsidRDefault="00C700FE" w:rsidP="00C700FE">
          <w:pPr>
            <w:pStyle w:val="6DD6B067D6A643A4975F5575E6BBCB1F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FE"/>
    <w:rsid w:val="00C700FE"/>
    <w:rsid w:val="00F9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934F7D37F491F9A3D0E14B4A52EBB">
    <w:name w:val="6C0934F7D37F491F9A3D0E14B4A52EBB"/>
  </w:style>
  <w:style w:type="paragraph" w:customStyle="1" w:styleId="53D628F663AA4847A6BB8C70533BF576">
    <w:name w:val="53D628F663AA4847A6BB8C70533BF576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customStyle="1" w:styleId="F552DB24A22F4A15836D88DA6AB30314">
    <w:name w:val="F552DB24A22F4A15836D88DA6AB30314"/>
  </w:style>
  <w:style w:type="paragraph" w:customStyle="1" w:styleId="BEA1A8EB001C4C88997F678ADAF04FAE">
    <w:name w:val="BEA1A8EB001C4C88997F678ADAF04FAE"/>
  </w:style>
  <w:style w:type="paragraph" w:customStyle="1" w:styleId="47074E48263449D2AB10D8C8DE3789DA">
    <w:name w:val="47074E48263449D2AB10D8C8DE3789DA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:lang w:val="en-US" w:eastAsia="en-US" w:bidi="ar-SA"/>
      <w14:ligatures w14:val="standard"/>
    </w:rPr>
  </w:style>
  <w:style w:type="paragraph" w:customStyle="1" w:styleId="D280961561504FF99A9DB767C4A77880">
    <w:name w:val="D280961561504FF99A9DB767C4A77880"/>
  </w:style>
  <w:style w:type="paragraph" w:customStyle="1" w:styleId="3D874D26388E44AEA4852B0A825D514E">
    <w:name w:val="3D874D26388E44AEA4852B0A825D514E"/>
  </w:style>
  <w:style w:type="paragraph" w:customStyle="1" w:styleId="3E5D776A91EF4F1F84EB2AD679E377B5">
    <w:name w:val="3E5D776A91EF4F1F84EB2AD679E377B5"/>
  </w:style>
  <w:style w:type="paragraph" w:customStyle="1" w:styleId="0DEFF2AA10704ADB8E4E4024C9B50C4D">
    <w:name w:val="0DEFF2AA10704ADB8E4E4024C9B50C4D"/>
  </w:style>
  <w:style w:type="paragraph" w:customStyle="1" w:styleId="A223855EBAF046828270C7E985B6DADA">
    <w:name w:val="A223855EBAF046828270C7E985B6DADA"/>
  </w:style>
  <w:style w:type="paragraph" w:customStyle="1" w:styleId="CF6F0129B3274EC0B8F4A62268ACD909">
    <w:name w:val="CF6F0129B3274EC0B8F4A62268ACD909"/>
  </w:style>
  <w:style w:type="paragraph" w:customStyle="1" w:styleId="FD1FB28A957D46A8B3291B97563ACDC5">
    <w:name w:val="FD1FB28A957D46A8B3291B97563ACDC5"/>
  </w:style>
  <w:style w:type="paragraph" w:customStyle="1" w:styleId="C03E776F543845DBB16D874620992B14">
    <w:name w:val="C03E776F543845DBB16D874620992B14"/>
  </w:style>
  <w:style w:type="paragraph" w:customStyle="1" w:styleId="D515834631474986A76252547EDD3E89">
    <w:name w:val="D515834631474986A76252547EDD3E89"/>
  </w:style>
  <w:style w:type="paragraph" w:customStyle="1" w:styleId="69B5B8116B584B71935A06D2534A07E1">
    <w:name w:val="69B5B8116B584B71935A06D2534A07E1"/>
  </w:style>
  <w:style w:type="paragraph" w:customStyle="1" w:styleId="3AD725E11A7A40298F93EC4586D91990">
    <w:name w:val="3AD725E11A7A40298F93EC4586D91990"/>
  </w:style>
  <w:style w:type="paragraph" w:customStyle="1" w:styleId="D7A77DB518DD4432A5A562B39AB8B65E">
    <w:name w:val="D7A77DB518DD4432A5A562B39AB8B65E"/>
  </w:style>
  <w:style w:type="paragraph" w:customStyle="1" w:styleId="9158B0B3503A41CCB5C7BF5B1324DAC9">
    <w:name w:val="9158B0B3503A41CCB5C7BF5B1324DAC9"/>
  </w:style>
  <w:style w:type="paragraph" w:customStyle="1" w:styleId="F9BF7A54CF7848A9882FA852660AEBAC">
    <w:name w:val="F9BF7A54CF7848A9882FA852660AEBAC"/>
  </w:style>
  <w:style w:type="paragraph" w:customStyle="1" w:styleId="748D005AC549423FA2737ED4D483F1EF">
    <w:name w:val="748D005AC549423FA2737ED4D483F1EF"/>
  </w:style>
  <w:style w:type="paragraph" w:customStyle="1" w:styleId="894300D15D7E49FE8B370F88A9493572">
    <w:name w:val="894300D15D7E49FE8B370F88A9493572"/>
  </w:style>
  <w:style w:type="paragraph" w:customStyle="1" w:styleId="229CBEEB3D624F50B42A37DB9EF24007">
    <w:name w:val="229CBEEB3D624F50B42A37DB9EF24007"/>
  </w:style>
  <w:style w:type="paragraph" w:customStyle="1" w:styleId="C9CDA11F568140B8B7C0EAD203EF69A3">
    <w:name w:val="C9CDA11F568140B8B7C0EAD203EF69A3"/>
  </w:style>
  <w:style w:type="paragraph" w:customStyle="1" w:styleId="2C06F992A073468ABD1FC1E5DF77C8E2">
    <w:name w:val="2C06F992A073468ABD1FC1E5DF77C8E2"/>
  </w:style>
  <w:style w:type="paragraph" w:customStyle="1" w:styleId="7865C1246AF8440A9DAC0B859735A0F2">
    <w:name w:val="7865C1246AF8440A9DAC0B859735A0F2"/>
  </w:style>
  <w:style w:type="paragraph" w:customStyle="1" w:styleId="7ED7AB92D6034DBC8A6470B45EBF1BA8">
    <w:name w:val="7ED7AB92D6034DBC8A6470B45EBF1BA8"/>
  </w:style>
  <w:style w:type="paragraph" w:customStyle="1" w:styleId="0F7C19D417E44A2CAEC34D7B15D4128C">
    <w:name w:val="0F7C19D417E44A2CAEC34D7B15D4128C"/>
  </w:style>
  <w:style w:type="paragraph" w:customStyle="1" w:styleId="1E73F50FD7E24F00961218FED7201D4E">
    <w:name w:val="1E73F50FD7E24F00961218FED7201D4E"/>
  </w:style>
  <w:style w:type="paragraph" w:customStyle="1" w:styleId="D2529C4DC46B4CE0A0DB841F4D19ACCB">
    <w:name w:val="D2529C4DC46B4CE0A0DB841F4D19ACCB"/>
  </w:style>
  <w:style w:type="paragraph" w:customStyle="1" w:styleId="5BD78B2E2E6244B8A44D98CFA2BC7D29">
    <w:name w:val="5BD78B2E2E6244B8A44D98CFA2BC7D29"/>
  </w:style>
  <w:style w:type="paragraph" w:customStyle="1" w:styleId="6BE081A74AFC4004ABA8A2AC6FA59A43">
    <w:name w:val="6BE081A74AFC4004ABA8A2AC6FA59A43"/>
  </w:style>
  <w:style w:type="paragraph" w:customStyle="1" w:styleId="D5489EF24B9C484783E111E8C66F43ED">
    <w:name w:val="D5489EF24B9C484783E111E8C66F43ED"/>
  </w:style>
  <w:style w:type="paragraph" w:customStyle="1" w:styleId="4EF17AB87D634ED480FCD5A0573532D3">
    <w:name w:val="4EF17AB87D634ED480FCD5A0573532D3"/>
  </w:style>
  <w:style w:type="paragraph" w:customStyle="1" w:styleId="373A2D7175404D2DAA8713C1B834EA2F">
    <w:name w:val="373A2D7175404D2DAA8713C1B834EA2F"/>
  </w:style>
  <w:style w:type="paragraph" w:customStyle="1" w:styleId="2603E7C436E1473985E3B0DA136F05DF">
    <w:name w:val="2603E7C436E1473985E3B0DA136F05DF"/>
  </w:style>
  <w:style w:type="paragraph" w:customStyle="1" w:styleId="3443D045D39E4E5CA3AAE475720B93FA">
    <w:name w:val="3443D045D39E4E5CA3AAE475720B93FA"/>
  </w:style>
  <w:style w:type="paragraph" w:customStyle="1" w:styleId="CCF17BE70A074E59B956A561E4C02CA4">
    <w:name w:val="CCF17BE70A074E59B956A561E4C02CA4"/>
  </w:style>
  <w:style w:type="paragraph" w:customStyle="1" w:styleId="A2750502A3C2469A9360D3ED0AFE86A3">
    <w:name w:val="A2750502A3C2469A9360D3ED0AFE86A3"/>
  </w:style>
  <w:style w:type="paragraph" w:customStyle="1" w:styleId="FBA10F187BF64C88B541BB51AB69335F">
    <w:name w:val="FBA10F187BF64C88B541BB51AB69335F"/>
  </w:style>
  <w:style w:type="paragraph" w:customStyle="1" w:styleId="7CEF58FD8426405A9FF9FDF0E09DC928">
    <w:name w:val="7CEF58FD8426405A9FF9FDF0E09DC928"/>
  </w:style>
  <w:style w:type="paragraph" w:customStyle="1" w:styleId="3EC0DCE5B81042DF97EF5BDCDE584841">
    <w:name w:val="3EC0DCE5B81042DF97EF5BDCDE584841"/>
  </w:style>
  <w:style w:type="paragraph" w:customStyle="1" w:styleId="E09C714FAE9D4916A7C26B5C878E40A9">
    <w:name w:val="E09C714FAE9D4916A7C26B5C878E40A9"/>
  </w:style>
  <w:style w:type="paragraph" w:customStyle="1" w:styleId="6DD6B067D6A643A4975F5575E6BBCB1F">
    <w:name w:val="6DD6B067D6A643A4975F5575E6BBCB1F"/>
    <w:rsid w:val="00C70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Teacher.dotx</Template>
  <TotalTime>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Acknowledge</dc:subject>
  <dc:creator>DELL</dc:creator>
  <cp:lastModifiedBy>DELL</cp:lastModifiedBy>
  <cp:revision>3</cp:revision>
  <dcterms:created xsi:type="dcterms:W3CDTF">2019-09-14T03:45:00Z</dcterms:created>
  <dcterms:modified xsi:type="dcterms:W3CDTF">2019-09-14T03:52:00Z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